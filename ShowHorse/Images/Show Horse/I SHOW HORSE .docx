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189" w:rsidRDefault="009B4189" w:rsidP="003D0C71">
      <w:pPr>
        <w:jc w:val="center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SHOW HORSE</w:t>
      </w:r>
    </w:p>
    <w:p w:rsidR="009B4189" w:rsidRDefault="009B4189" w:rsidP="003D0C71">
      <w:pPr>
        <w:jc w:val="center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 xml:space="preserve"> iPhone/Android PHONE APP</w:t>
      </w:r>
    </w:p>
    <w:p w:rsidR="009B4189" w:rsidRDefault="009B4189" w:rsidP="008E1F34">
      <w:pPr>
        <w:jc w:val="center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BY : Donna Taff &amp; Julie Dore</w:t>
      </w:r>
    </w:p>
    <w:p w:rsidR="009B4189" w:rsidRDefault="009B4189" w:rsidP="003D0C71">
      <w:pPr>
        <w:rPr>
          <w:rFonts w:ascii="Bookman Old Style" w:hAnsi="Bookman Old Style"/>
          <w:b/>
          <w:sz w:val="32"/>
          <w:szCs w:val="32"/>
        </w:rPr>
      </w:pPr>
    </w:p>
    <w:p w:rsidR="009B4189" w:rsidRDefault="009B4189" w:rsidP="003D0C71">
      <w:p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Show Horse is an easy, user friendly application suitable for all equestrian disciplines.</w:t>
      </w:r>
    </w:p>
    <w:p w:rsidR="009B4189" w:rsidRDefault="009B4189" w:rsidP="003D0C71">
      <w:pPr>
        <w:rPr>
          <w:rFonts w:ascii="Bookman Old Style" w:hAnsi="Bookman Old Style"/>
          <w:b/>
          <w:sz w:val="32"/>
          <w:szCs w:val="32"/>
        </w:rPr>
      </w:pPr>
    </w:p>
    <w:p w:rsidR="009B4189" w:rsidRDefault="009B4189" w:rsidP="003D0C71">
      <w:p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 xml:space="preserve">Simple tools will help the busy horse owner/competitor organize their horse/horses, riders and equipment. </w:t>
      </w:r>
    </w:p>
    <w:p w:rsidR="009B4189" w:rsidRDefault="009B4189" w:rsidP="003D0C71">
      <w:pPr>
        <w:rPr>
          <w:rFonts w:ascii="Bookman Old Style" w:hAnsi="Bookman Old Style"/>
          <w:b/>
          <w:sz w:val="32"/>
          <w:szCs w:val="32"/>
        </w:rPr>
      </w:pPr>
    </w:p>
    <w:p w:rsidR="009B4189" w:rsidRDefault="009B4189" w:rsidP="003D0C71">
      <w:p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 xml:space="preserve">Store and back up all your vital horse related information in one convenient location. </w:t>
      </w:r>
    </w:p>
    <w:p w:rsidR="009B4189" w:rsidRDefault="009B4189" w:rsidP="003D0C71">
      <w:pPr>
        <w:rPr>
          <w:rFonts w:ascii="Bookman Old Style" w:hAnsi="Bookman Old Style"/>
          <w:b/>
          <w:sz w:val="32"/>
          <w:szCs w:val="32"/>
        </w:rPr>
      </w:pPr>
    </w:p>
    <w:p w:rsidR="009B4189" w:rsidRDefault="009B4189" w:rsidP="003D0C71">
      <w:p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Show Horse is the ultimate portable horse filing cabinet, organizer, Calendar for your phone plus much more. Never forget dates, appointments, tack or important documents again.</w:t>
      </w:r>
    </w:p>
    <w:p w:rsidR="009B4189" w:rsidRDefault="009B4189" w:rsidP="003D0C71">
      <w:pPr>
        <w:rPr>
          <w:rFonts w:ascii="Bookman Old Style" w:hAnsi="Bookman Old Style"/>
          <w:b/>
          <w:sz w:val="32"/>
          <w:szCs w:val="32"/>
        </w:rPr>
      </w:pPr>
    </w:p>
    <w:p w:rsidR="009B4189" w:rsidRDefault="009B4189" w:rsidP="003D0C71">
      <w:p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Developed by knowledgeable, experienced horse owners/competitors.</w:t>
      </w:r>
    </w:p>
    <w:p w:rsidR="009B4189" w:rsidRDefault="009B4189" w:rsidP="003D0C71">
      <w:pPr>
        <w:rPr>
          <w:rFonts w:ascii="Bookman Old Style" w:hAnsi="Bookman Old Style"/>
          <w:b/>
          <w:sz w:val="32"/>
          <w:szCs w:val="32"/>
        </w:rPr>
      </w:pPr>
    </w:p>
    <w:p w:rsidR="009B4189" w:rsidRDefault="009B4189" w:rsidP="00CD5D11">
      <w:pPr>
        <w:jc w:val="center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ORGANISE AND MANAGE YOUR EQUESTRIAN LIFE ON THE TROT</w:t>
      </w:r>
    </w:p>
    <w:p w:rsidR="009B4189" w:rsidRDefault="009B4189" w:rsidP="003D0C71">
      <w:pPr>
        <w:rPr>
          <w:rFonts w:ascii="Bookman Old Style" w:hAnsi="Bookman Old Style"/>
          <w:b/>
          <w:sz w:val="32"/>
          <w:szCs w:val="32"/>
        </w:rPr>
      </w:pPr>
    </w:p>
    <w:p w:rsidR="009B4189" w:rsidRDefault="009B4189" w:rsidP="00755F7A">
      <w:pPr>
        <w:rPr>
          <w:rFonts w:ascii="Bookman Old Style" w:hAnsi="Bookman Old Style"/>
          <w:b/>
          <w:sz w:val="32"/>
          <w:szCs w:val="32"/>
        </w:rPr>
      </w:pPr>
    </w:p>
    <w:p w:rsidR="009B4189" w:rsidRDefault="009B4189" w:rsidP="00755F7A">
      <w:pPr>
        <w:rPr>
          <w:rFonts w:ascii="Bookman Old Style" w:hAnsi="Bookman Old Style"/>
          <w:b/>
          <w:sz w:val="32"/>
          <w:szCs w:val="32"/>
        </w:rPr>
      </w:pPr>
    </w:p>
    <w:p w:rsidR="009B4189" w:rsidRDefault="009B4189" w:rsidP="00755F7A">
      <w:pPr>
        <w:rPr>
          <w:rFonts w:ascii="Bookman Old Style" w:hAnsi="Bookman Old Style"/>
          <w:b/>
          <w:sz w:val="32"/>
          <w:szCs w:val="32"/>
        </w:rPr>
      </w:pPr>
    </w:p>
    <w:p w:rsidR="009B4189" w:rsidRDefault="009B4189" w:rsidP="00755F7A">
      <w:pPr>
        <w:rPr>
          <w:rFonts w:ascii="Bookman Old Style" w:hAnsi="Bookman Old Style"/>
          <w:b/>
          <w:sz w:val="32"/>
          <w:szCs w:val="32"/>
        </w:rPr>
      </w:pPr>
    </w:p>
    <w:p w:rsidR="009B4189" w:rsidRDefault="009B4189" w:rsidP="00755F7A">
      <w:pPr>
        <w:rPr>
          <w:rFonts w:ascii="Bookman Old Style" w:hAnsi="Bookman Old Style"/>
          <w:b/>
          <w:sz w:val="32"/>
          <w:szCs w:val="32"/>
        </w:rPr>
      </w:pPr>
    </w:p>
    <w:p w:rsidR="009B4189" w:rsidRDefault="009B4189" w:rsidP="00755F7A">
      <w:pPr>
        <w:rPr>
          <w:rFonts w:ascii="Bookman Old Style" w:hAnsi="Bookman Old Style"/>
          <w:b/>
          <w:sz w:val="32"/>
          <w:szCs w:val="32"/>
        </w:rPr>
      </w:pPr>
    </w:p>
    <w:p w:rsidR="009B4189" w:rsidRDefault="009B4189" w:rsidP="00755F7A">
      <w:pPr>
        <w:rPr>
          <w:rFonts w:ascii="Bookman Old Style" w:hAnsi="Bookman Old Style"/>
          <w:b/>
          <w:sz w:val="32"/>
          <w:szCs w:val="32"/>
        </w:rPr>
      </w:pPr>
    </w:p>
    <w:p w:rsidR="009B4189" w:rsidRDefault="009B4189" w:rsidP="00755F7A">
      <w:pPr>
        <w:rPr>
          <w:rFonts w:ascii="Bookman Old Style" w:hAnsi="Bookman Old Style"/>
          <w:b/>
          <w:sz w:val="32"/>
          <w:szCs w:val="32"/>
        </w:rPr>
      </w:pPr>
    </w:p>
    <w:p w:rsidR="009B4189" w:rsidRDefault="009B4189" w:rsidP="00755F7A">
      <w:pPr>
        <w:rPr>
          <w:rFonts w:ascii="Bookman Old Style" w:hAnsi="Bookman Old Style"/>
          <w:b/>
          <w:sz w:val="32"/>
          <w:szCs w:val="32"/>
        </w:rPr>
      </w:pPr>
    </w:p>
    <w:p w:rsidR="009B4189" w:rsidRDefault="009B4189" w:rsidP="00755F7A">
      <w:pPr>
        <w:rPr>
          <w:rFonts w:ascii="Bookman Old Style" w:hAnsi="Bookman Old Style"/>
          <w:b/>
          <w:sz w:val="32"/>
          <w:szCs w:val="32"/>
        </w:rPr>
      </w:pPr>
    </w:p>
    <w:p w:rsidR="009B4189" w:rsidRDefault="009B4189" w:rsidP="00755F7A">
      <w:p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CALENDAR</w:t>
      </w:r>
    </w:p>
    <w:p w:rsidR="009B4189" w:rsidRDefault="009B4189" w:rsidP="00755F7A">
      <w:pPr>
        <w:ind w:firstLine="720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Q</w:t>
      </w:r>
      <w:r w:rsidRPr="00755F7A">
        <w:rPr>
          <w:rFonts w:ascii="Bookman Old Style" w:hAnsi="Bookman Old Style"/>
          <w:b/>
          <w:sz w:val="32"/>
          <w:szCs w:val="32"/>
        </w:rPr>
        <w:t>uick monthly view format</w:t>
      </w:r>
      <w:r>
        <w:rPr>
          <w:rFonts w:ascii="Bookman Old Style" w:hAnsi="Bookman Old Style"/>
          <w:b/>
          <w:sz w:val="32"/>
          <w:szCs w:val="32"/>
        </w:rPr>
        <w:t>.</w:t>
      </w:r>
    </w:p>
    <w:p w:rsidR="009B4189" w:rsidRDefault="009B4189" w:rsidP="00755F7A">
      <w:pPr>
        <w:ind w:left="720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Add/Edit your Events and appointments.</w:t>
      </w:r>
    </w:p>
    <w:p w:rsidR="009B4189" w:rsidRDefault="009B4189" w:rsidP="00755F7A">
      <w:pPr>
        <w:ind w:left="720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Scroll down page to view past and future events.</w:t>
      </w:r>
    </w:p>
    <w:p w:rsidR="009B4189" w:rsidRDefault="009B4189" w:rsidP="00755F7A">
      <w:pPr>
        <w:rPr>
          <w:rFonts w:ascii="Bookman Old Style" w:hAnsi="Bookman Old Style"/>
          <w:b/>
          <w:sz w:val="32"/>
          <w:szCs w:val="32"/>
        </w:rPr>
      </w:pPr>
    </w:p>
    <w:p w:rsidR="009B4189" w:rsidRDefault="009B4189" w:rsidP="00755F7A">
      <w:p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SHOW DAY CHECK LIST</w:t>
      </w:r>
    </w:p>
    <w:p w:rsidR="009B4189" w:rsidRDefault="009B4189" w:rsidP="00CD5D11">
      <w:pPr>
        <w:ind w:firstLine="360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ab/>
        <w:t>A well prepared show day checklist.</w:t>
      </w:r>
    </w:p>
    <w:p w:rsidR="009B4189" w:rsidRDefault="009B4189" w:rsidP="00CD5D11">
      <w:pPr>
        <w:ind w:firstLine="360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ab/>
        <w:t>Categorized to help you pack in a fool proof system</w:t>
      </w:r>
    </w:p>
    <w:p w:rsidR="009B4189" w:rsidRDefault="009B4189" w:rsidP="00CD5D11">
      <w:pPr>
        <w:ind w:firstLine="360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 xml:space="preserve"> </w:t>
      </w:r>
    </w:p>
    <w:p w:rsidR="009B4189" w:rsidRPr="00755F7A" w:rsidRDefault="009B4189" w:rsidP="00755F7A">
      <w:p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RECORDS</w:t>
      </w:r>
    </w:p>
    <w:p w:rsidR="009B4189" w:rsidRDefault="009B4189" w:rsidP="00C829E8">
      <w:pPr>
        <w:ind w:left="720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Record/Store/Edit your horse and rider information and performance records.</w:t>
      </w:r>
    </w:p>
    <w:p w:rsidR="009B4189" w:rsidRDefault="009B4189" w:rsidP="00C829E8">
      <w:pPr>
        <w:ind w:left="720"/>
        <w:rPr>
          <w:rFonts w:ascii="Bookman Old Style" w:hAnsi="Bookman Old Style"/>
          <w:b/>
          <w:sz w:val="32"/>
          <w:szCs w:val="32"/>
        </w:rPr>
      </w:pPr>
    </w:p>
    <w:p w:rsidR="009B4189" w:rsidRDefault="009B4189" w:rsidP="00E5034B">
      <w:pPr>
        <w:ind w:left="720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View and edit past performances</w:t>
      </w:r>
    </w:p>
    <w:p w:rsidR="009B4189" w:rsidRDefault="009B4189" w:rsidP="00E5034B">
      <w:pPr>
        <w:ind w:left="720"/>
        <w:rPr>
          <w:rFonts w:ascii="Bookman Old Style" w:hAnsi="Bookman Old Style"/>
          <w:b/>
          <w:sz w:val="32"/>
          <w:szCs w:val="32"/>
        </w:rPr>
      </w:pPr>
    </w:p>
    <w:p w:rsidR="009B4189" w:rsidRDefault="009B4189" w:rsidP="007D4BAB">
      <w:pPr>
        <w:ind w:left="720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Upload and store</w:t>
      </w:r>
    </w:p>
    <w:p w:rsidR="009B4189" w:rsidRDefault="009B4189" w:rsidP="00E5034B">
      <w:pPr>
        <w:ind w:left="720" w:firstLine="720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 xml:space="preserve"> Breed Registrations</w:t>
      </w:r>
    </w:p>
    <w:p w:rsidR="009B4189" w:rsidRDefault="009B4189" w:rsidP="00E5034B">
      <w:pPr>
        <w:ind w:left="720" w:firstLine="720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 xml:space="preserve"> Memberships</w:t>
      </w:r>
    </w:p>
    <w:p w:rsidR="009B4189" w:rsidRDefault="009B4189" w:rsidP="00E5034B">
      <w:pPr>
        <w:ind w:left="720" w:firstLine="720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 xml:space="preserve"> Height Certificates</w:t>
      </w:r>
    </w:p>
    <w:p w:rsidR="009B4189" w:rsidRDefault="009B4189" w:rsidP="00E5034B">
      <w:pPr>
        <w:ind w:left="720" w:firstLine="720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 xml:space="preserve"> Birth Certificates</w:t>
      </w:r>
    </w:p>
    <w:p w:rsidR="009B4189" w:rsidRDefault="009B4189" w:rsidP="00E5034B">
      <w:pPr>
        <w:ind w:left="720" w:firstLine="720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Qualifications</w:t>
      </w:r>
    </w:p>
    <w:p w:rsidR="009B4189" w:rsidRDefault="009B4189" w:rsidP="00E5034B">
      <w:pPr>
        <w:ind w:left="1440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 xml:space="preserve"> Micro chip number</w:t>
      </w:r>
    </w:p>
    <w:p w:rsidR="009B4189" w:rsidRDefault="009B4189" w:rsidP="00E5034B">
      <w:pPr>
        <w:ind w:left="1440"/>
        <w:rPr>
          <w:rFonts w:ascii="Bookman Old Style" w:hAnsi="Bookman Old Style"/>
          <w:b/>
          <w:sz w:val="32"/>
          <w:szCs w:val="32"/>
        </w:rPr>
      </w:pPr>
    </w:p>
    <w:p w:rsidR="009B4189" w:rsidRDefault="009B4189" w:rsidP="00E5034B">
      <w:pPr>
        <w:ind w:left="720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Horse and Rider statistics summary page.</w:t>
      </w:r>
    </w:p>
    <w:p w:rsidR="009B4189" w:rsidRDefault="009B4189" w:rsidP="00E5034B">
      <w:pPr>
        <w:ind w:left="720"/>
        <w:rPr>
          <w:rFonts w:ascii="Bookman Old Style" w:hAnsi="Bookman Old Style"/>
          <w:b/>
          <w:sz w:val="32"/>
          <w:szCs w:val="32"/>
        </w:rPr>
      </w:pPr>
    </w:p>
    <w:p w:rsidR="009B4189" w:rsidRDefault="009B4189" w:rsidP="007D4BAB">
      <w:pPr>
        <w:ind w:left="720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 xml:space="preserve">A quick and easy reference tool for proof of ownership, disputes over eligibility to enter class.  </w:t>
      </w:r>
    </w:p>
    <w:p w:rsidR="009B4189" w:rsidRDefault="009B4189" w:rsidP="007D4BAB">
      <w:pPr>
        <w:ind w:left="720"/>
        <w:rPr>
          <w:rFonts w:ascii="Bookman Old Style" w:hAnsi="Bookman Old Style"/>
          <w:b/>
          <w:sz w:val="32"/>
          <w:szCs w:val="32"/>
        </w:rPr>
      </w:pPr>
    </w:p>
    <w:p w:rsidR="009B4189" w:rsidRDefault="009B4189" w:rsidP="007D4BAB">
      <w:pPr>
        <w:ind w:left="720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Have all the information in one handy place when completing entry forms.</w:t>
      </w:r>
    </w:p>
    <w:p w:rsidR="009B4189" w:rsidRDefault="009B4189" w:rsidP="007D4BAB">
      <w:pPr>
        <w:ind w:left="720"/>
        <w:rPr>
          <w:rFonts w:ascii="Bookman Old Style" w:hAnsi="Bookman Old Style"/>
          <w:b/>
          <w:sz w:val="32"/>
          <w:szCs w:val="32"/>
        </w:rPr>
      </w:pPr>
    </w:p>
    <w:p w:rsidR="009B4189" w:rsidRDefault="009B4189" w:rsidP="00E5034B">
      <w:pPr>
        <w:ind w:left="720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Back up to file storage server.  All your vital information kept safe. You will never have to worry about losing information if you lose your phone.</w:t>
      </w:r>
    </w:p>
    <w:p w:rsidR="009B4189" w:rsidRDefault="009B4189" w:rsidP="003D0C71">
      <w:pPr>
        <w:rPr>
          <w:rFonts w:ascii="Bookman Old Style" w:hAnsi="Bookman Old Style"/>
          <w:b/>
          <w:sz w:val="32"/>
          <w:szCs w:val="32"/>
        </w:rPr>
      </w:pPr>
    </w:p>
    <w:p w:rsidR="009B4189" w:rsidRDefault="009B4189" w:rsidP="003D0C71">
      <w:p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 xml:space="preserve"> Screen #1 – START UP SCREEN/MENU BAR</w:t>
      </w:r>
    </w:p>
    <w:p w:rsidR="009B4189" w:rsidRDefault="009B4189" w:rsidP="009D55C7">
      <w:pPr>
        <w:rPr>
          <w:rFonts w:ascii="Bookman Old Style" w:hAnsi="Bookman Old Style"/>
          <w:b/>
          <w:sz w:val="32"/>
          <w:szCs w:val="32"/>
        </w:rPr>
      </w:pPr>
    </w:p>
    <w:p w:rsidR="009B4189" w:rsidRPr="009D55C7" w:rsidRDefault="009B4189" w:rsidP="009D55C7">
      <w:pPr>
        <w:rPr>
          <w:rFonts w:ascii="Bookman Old Style" w:hAnsi="Bookman Old Style"/>
          <w:b/>
          <w:sz w:val="32"/>
          <w:szCs w:val="32"/>
        </w:rPr>
      </w:pPr>
      <w:r w:rsidRPr="009D55C7">
        <w:rPr>
          <w:rFonts w:ascii="Bookman Old Style" w:hAnsi="Bookman Old Style"/>
          <w:b/>
          <w:sz w:val="32"/>
          <w:szCs w:val="32"/>
        </w:rPr>
        <w:t>Upload your favorite horse photo to screen.</w:t>
      </w:r>
      <w:r>
        <w:rPr>
          <w:rFonts w:ascii="Bookman Old Style" w:hAnsi="Bookman Old Style"/>
          <w:b/>
          <w:sz w:val="32"/>
          <w:szCs w:val="32"/>
        </w:rPr>
        <w:t xml:space="preserve"> </w:t>
      </w:r>
    </w:p>
    <w:p w:rsidR="009B4189" w:rsidRDefault="009B4189" w:rsidP="003D0C71">
      <w:pPr>
        <w:rPr>
          <w:rFonts w:ascii="Bookman Old Style" w:hAnsi="Bookman Old Style"/>
          <w:b/>
          <w:sz w:val="32"/>
          <w:szCs w:val="32"/>
        </w:rPr>
      </w:pPr>
    </w:p>
    <w:p w:rsidR="009B4189" w:rsidRDefault="009B4189" w:rsidP="003D0C71">
      <w:p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MENU</w:t>
      </w:r>
    </w:p>
    <w:p w:rsidR="009B4189" w:rsidRDefault="009B4189" w:rsidP="003D0C71">
      <w:pPr>
        <w:rPr>
          <w:rFonts w:ascii="Bookman Old Style" w:hAnsi="Bookman Old Style"/>
          <w:b/>
          <w:sz w:val="32"/>
          <w:szCs w:val="32"/>
        </w:rPr>
      </w:pPr>
    </w:p>
    <w:p w:rsidR="009B4189" w:rsidRDefault="009B4189" w:rsidP="00924079">
      <w:pPr>
        <w:pStyle w:val="ListParagraph"/>
        <w:numPr>
          <w:ilvl w:val="0"/>
          <w:numId w:val="3"/>
        </w:num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 xml:space="preserve">Calendar/Events </w:t>
      </w:r>
    </w:p>
    <w:p w:rsidR="009B4189" w:rsidRDefault="009B4189" w:rsidP="009D55C7">
      <w:pPr>
        <w:pStyle w:val="ListParagraph"/>
        <w:rPr>
          <w:rFonts w:ascii="Bookman Old Style" w:hAnsi="Bookman Old Style"/>
          <w:b/>
          <w:sz w:val="32"/>
          <w:szCs w:val="32"/>
        </w:rPr>
      </w:pPr>
    </w:p>
    <w:p w:rsidR="009B4189" w:rsidRDefault="009B4189" w:rsidP="00924079">
      <w:pPr>
        <w:pStyle w:val="ListParagraph"/>
        <w:numPr>
          <w:ilvl w:val="0"/>
          <w:numId w:val="3"/>
        </w:num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Show Day Check List</w:t>
      </w:r>
    </w:p>
    <w:p w:rsidR="009B4189" w:rsidRDefault="009B4189" w:rsidP="009D55C7">
      <w:pPr>
        <w:pStyle w:val="ListParagraph"/>
        <w:rPr>
          <w:rFonts w:ascii="Bookman Old Style" w:hAnsi="Bookman Old Style"/>
          <w:b/>
          <w:sz w:val="32"/>
          <w:szCs w:val="32"/>
        </w:rPr>
      </w:pPr>
    </w:p>
    <w:p w:rsidR="009B4189" w:rsidRDefault="009B4189" w:rsidP="00924079">
      <w:pPr>
        <w:pStyle w:val="ListParagraph"/>
        <w:numPr>
          <w:ilvl w:val="0"/>
          <w:numId w:val="3"/>
        </w:num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Records/Data</w:t>
      </w:r>
    </w:p>
    <w:p w:rsidR="009B4189" w:rsidRDefault="009B4189" w:rsidP="009D55C7">
      <w:pPr>
        <w:pStyle w:val="ListParagraph"/>
        <w:rPr>
          <w:rFonts w:ascii="Bookman Old Style" w:hAnsi="Bookman Old Style"/>
          <w:b/>
          <w:sz w:val="32"/>
          <w:szCs w:val="32"/>
        </w:rPr>
      </w:pPr>
    </w:p>
    <w:p w:rsidR="009B4189" w:rsidRDefault="009B4189" w:rsidP="00924079">
      <w:pPr>
        <w:pStyle w:val="ListParagraph"/>
        <w:numPr>
          <w:ilvl w:val="0"/>
          <w:numId w:val="3"/>
        </w:num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Settings</w:t>
      </w:r>
    </w:p>
    <w:p w:rsidR="009B4189" w:rsidRDefault="009B4189" w:rsidP="009D55C7">
      <w:pPr>
        <w:rPr>
          <w:rFonts w:ascii="Bookman Old Style" w:hAnsi="Bookman Old Style"/>
          <w:b/>
          <w:sz w:val="32"/>
          <w:szCs w:val="32"/>
        </w:rPr>
      </w:pPr>
    </w:p>
    <w:p w:rsidR="009B4189" w:rsidRDefault="009B4189" w:rsidP="009D55C7">
      <w:pPr>
        <w:rPr>
          <w:rFonts w:ascii="Bookman Old Style" w:hAnsi="Bookman Old Style"/>
          <w:b/>
          <w:sz w:val="32"/>
          <w:szCs w:val="32"/>
        </w:rPr>
      </w:pPr>
    </w:p>
    <w:p w:rsidR="009B4189" w:rsidRPr="009D55C7" w:rsidRDefault="009B4189" w:rsidP="009D55C7">
      <w:p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NOTES:</w:t>
      </w:r>
    </w:p>
    <w:p w:rsidR="009B4189" w:rsidRPr="00924079" w:rsidRDefault="009B4189" w:rsidP="005F6093">
      <w:pPr>
        <w:pStyle w:val="ListParagraph"/>
        <w:rPr>
          <w:rFonts w:ascii="Bookman Old Style" w:hAnsi="Bookman Old Style"/>
          <w:b/>
          <w:sz w:val="32"/>
          <w:szCs w:val="32"/>
        </w:rPr>
      </w:pPr>
    </w:p>
    <w:p w:rsidR="009B4189" w:rsidRDefault="009B4189" w:rsidP="008E1F34">
      <w:pPr>
        <w:rPr>
          <w:rFonts w:ascii="Bookman Old Style" w:hAnsi="Bookman Old Style"/>
          <w:b/>
          <w:sz w:val="32"/>
          <w:szCs w:val="32"/>
        </w:rPr>
      </w:pPr>
    </w:p>
    <w:p w:rsidR="009B4189" w:rsidRDefault="009B4189" w:rsidP="008E1F34">
      <w:pPr>
        <w:rPr>
          <w:rFonts w:ascii="Bookman Old Style" w:hAnsi="Bookman Old Style"/>
          <w:b/>
          <w:sz w:val="32"/>
          <w:szCs w:val="32"/>
        </w:rPr>
      </w:pPr>
    </w:p>
    <w:p w:rsidR="009B4189" w:rsidRDefault="009B4189" w:rsidP="008E1F34">
      <w:p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– EQUINE CALENDAR</w:t>
      </w:r>
    </w:p>
    <w:p w:rsidR="009B4189" w:rsidRPr="008E1F34" w:rsidRDefault="009B4189" w:rsidP="008E1F34">
      <w:pPr>
        <w:rPr>
          <w:rFonts w:ascii="Bookman Old Style" w:hAnsi="Bookman Old Style"/>
          <w:b/>
          <w:sz w:val="32"/>
          <w:szCs w:val="32"/>
        </w:rPr>
      </w:pPr>
    </w:p>
    <w:p w:rsidR="009B4189" w:rsidRDefault="009B4189" w:rsidP="003D0C71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Enter upcoming Shows/events, Vet, Farrier, Dentist, Worming, training dates, horse birthdays, instructors birthday etc.</w:t>
      </w:r>
    </w:p>
    <w:p w:rsidR="009B4189" w:rsidRPr="009D55C7" w:rsidRDefault="009B4189" w:rsidP="009D55C7">
      <w:pPr>
        <w:rPr>
          <w:rFonts w:ascii="Bookman Old Style" w:hAnsi="Bookman Old Style"/>
          <w:b/>
          <w:sz w:val="32"/>
          <w:szCs w:val="32"/>
        </w:rPr>
      </w:pPr>
    </w:p>
    <w:p w:rsidR="009B4189" w:rsidRDefault="009B4189" w:rsidP="003D0C71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View/Edit/Add event</w:t>
      </w:r>
    </w:p>
    <w:p w:rsidR="009B4189" w:rsidRDefault="009B4189" w:rsidP="00BD1422">
      <w:pPr>
        <w:pStyle w:val="ListParagraph"/>
        <w:rPr>
          <w:rFonts w:ascii="Bookman Old Style" w:hAnsi="Bookman Old Style"/>
          <w:b/>
          <w:sz w:val="32"/>
          <w:szCs w:val="32"/>
        </w:rPr>
      </w:pPr>
    </w:p>
    <w:p w:rsidR="009B4189" w:rsidRDefault="009B4189" w:rsidP="00924079">
      <w:p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NOTES:</w:t>
      </w:r>
    </w:p>
    <w:p w:rsidR="009B4189" w:rsidRDefault="009B4189" w:rsidP="00924079">
      <w:pPr>
        <w:rPr>
          <w:rFonts w:ascii="Bookman Old Style" w:hAnsi="Bookman Old Style"/>
          <w:b/>
          <w:sz w:val="32"/>
          <w:szCs w:val="32"/>
        </w:rPr>
      </w:pPr>
    </w:p>
    <w:p w:rsidR="009B4189" w:rsidRDefault="009B4189" w:rsidP="00924079">
      <w:pPr>
        <w:rPr>
          <w:rFonts w:ascii="Bookman Old Style" w:hAnsi="Bookman Old Style"/>
          <w:b/>
          <w:sz w:val="32"/>
          <w:szCs w:val="32"/>
        </w:rPr>
      </w:pPr>
      <w:r w:rsidRPr="001D0EE1">
        <w:rPr>
          <w:rFonts w:ascii="Bookman Old Style" w:hAnsi="Bookman Old Style"/>
          <w:b/>
          <w:sz w:val="32"/>
          <w:szCs w:val="32"/>
          <w:highlight w:val="yellow"/>
        </w:rPr>
        <w:t>Can we have a horse neigh for an alert</w:t>
      </w:r>
      <w:r>
        <w:rPr>
          <w:rFonts w:ascii="Bookman Old Style" w:hAnsi="Bookman Old Style"/>
          <w:b/>
          <w:sz w:val="32"/>
          <w:szCs w:val="32"/>
        </w:rPr>
        <w:t xml:space="preserve"> ?</w:t>
      </w:r>
    </w:p>
    <w:p w:rsidR="009B4189" w:rsidRDefault="009B4189" w:rsidP="00924079">
      <w:pPr>
        <w:rPr>
          <w:rFonts w:ascii="Bookman Old Style" w:hAnsi="Bookman Old Style"/>
          <w:b/>
          <w:sz w:val="32"/>
          <w:szCs w:val="32"/>
        </w:rPr>
      </w:pPr>
    </w:p>
    <w:p w:rsidR="009B4189" w:rsidRDefault="009B4189" w:rsidP="00924079">
      <w:pPr>
        <w:rPr>
          <w:rFonts w:ascii="Bookman Old Style" w:hAnsi="Bookman Old Style"/>
          <w:b/>
          <w:sz w:val="32"/>
          <w:szCs w:val="32"/>
        </w:rPr>
      </w:pPr>
    </w:p>
    <w:p w:rsidR="009B4189" w:rsidRDefault="009B4189" w:rsidP="00924079">
      <w:pPr>
        <w:rPr>
          <w:rFonts w:ascii="Bookman Old Style" w:hAnsi="Bookman Old Style"/>
          <w:b/>
          <w:sz w:val="32"/>
          <w:szCs w:val="32"/>
        </w:rPr>
      </w:pPr>
    </w:p>
    <w:p w:rsidR="009B4189" w:rsidRDefault="009B4189" w:rsidP="00924079">
      <w:pPr>
        <w:rPr>
          <w:rFonts w:ascii="Bookman Old Style" w:hAnsi="Bookman Old Style"/>
          <w:b/>
          <w:sz w:val="32"/>
          <w:szCs w:val="32"/>
        </w:rPr>
      </w:pPr>
    </w:p>
    <w:p w:rsidR="009B4189" w:rsidRDefault="009B4189" w:rsidP="00924079">
      <w:pPr>
        <w:rPr>
          <w:rFonts w:ascii="Bookman Old Style" w:hAnsi="Bookman Old Style"/>
          <w:b/>
          <w:sz w:val="32"/>
          <w:szCs w:val="32"/>
        </w:rPr>
      </w:pPr>
    </w:p>
    <w:p w:rsidR="009B4189" w:rsidRDefault="009B4189" w:rsidP="00924079">
      <w:p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– SHOW DAY CHECK LIST – TACK BOX</w:t>
      </w:r>
    </w:p>
    <w:p w:rsidR="009B4189" w:rsidRDefault="009B4189" w:rsidP="00924079">
      <w:pPr>
        <w:rPr>
          <w:rFonts w:ascii="Bookman Old Style" w:hAnsi="Bookman Old Style"/>
          <w:b/>
          <w:sz w:val="32"/>
          <w:szCs w:val="32"/>
        </w:rPr>
      </w:pPr>
    </w:p>
    <w:p w:rsidR="009B4189" w:rsidRDefault="009B4189" w:rsidP="00924079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 xml:space="preserve">A well thought out check list designed by experienced people. </w:t>
      </w:r>
    </w:p>
    <w:p w:rsidR="009B4189" w:rsidRDefault="009B4189" w:rsidP="00924079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Sub titled categories, help you pack in a system</w:t>
      </w:r>
    </w:p>
    <w:p w:rsidR="009B4189" w:rsidRPr="00E10107" w:rsidRDefault="009B4189" w:rsidP="002B11F1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Ability to add your own items</w:t>
      </w:r>
    </w:p>
    <w:p w:rsidR="009B4189" w:rsidRDefault="009B4189" w:rsidP="00924079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Never forget important tack and show gear again.</w:t>
      </w:r>
    </w:p>
    <w:p w:rsidR="009B4189" w:rsidRDefault="009B4189" w:rsidP="00924079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Refresh tab</w:t>
      </w:r>
    </w:p>
    <w:p w:rsidR="009B4189" w:rsidRDefault="009B4189" w:rsidP="00E10107">
      <w:pPr>
        <w:ind w:left="360"/>
        <w:rPr>
          <w:rFonts w:ascii="Bookman Old Style" w:hAnsi="Bookman Old Style"/>
          <w:b/>
          <w:sz w:val="32"/>
          <w:szCs w:val="32"/>
        </w:rPr>
      </w:pPr>
    </w:p>
    <w:p w:rsidR="009B4189" w:rsidRDefault="009B4189" w:rsidP="00E10107">
      <w:pPr>
        <w:ind w:left="360"/>
        <w:rPr>
          <w:rFonts w:ascii="Bookman Old Style" w:hAnsi="Bookman Old Style"/>
          <w:b/>
          <w:sz w:val="32"/>
          <w:szCs w:val="32"/>
          <w:u w:val="single"/>
        </w:rPr>
      </w:pPr>
      <w:r w:rsidRPr="00AD1D00">
        <w:rPr>
          <w:rFonts w:ascii="Bookman Old Style" w:hAnsi="Bookman Old Style"/>
          <w:b/>
          <w:sz w:val="32"/>
          <w:szCs w:val="32"/>
          <w:u w:val="single"/>
        </w:rPr>
        <w:t>Categories:</w:t>
      </w:r>
    </w:p>
    <w:p w:rsidR="009B4189" w:rsidRPr="00AD1D00" w:rsidRDefault="009B4189" w:rsidP="00E10107">
      <w:pPr>
        <w:ind w:left="360"/>
        <w:rPr>
          <w:rFonts w:ascii="Bookman Old Style" w:hAnsi="Bookman Old Style"/>
          <w:b/>
          <w:sz w:val="32"/>
          <w:szCs w:val="32"/>
          <w:u w:val="single"/>
        </w:rPr>
      </w:pPr>
    </w:p>
    <w:p w:rsidR="009B4189" w:rsidRDefault="009B4189" w:rsidP="00E10107">
      <w:pPr>
        <w:ind w:left="360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Rider</w:t>
      </w:r>
    </w:p>
    <w:p w:rsidR="009B4189" w:rsidRDefault="009B4189" w:rsidP="00E10107">
      <w:pPr>
        <w:ind w:left="360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Grooming Kit</w:t>
      </w:r>
    </w:p>
    <w:p w:rsidR="009B4189" w:rsidRDefault="009B4189" w:rsidP="00E10107">
      <w:pPr>
        <w:ind w:left="360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Saddlery/Tack</w:t>
      </w:r>
    </w:p>
    <w:p w:rsidR="009B4189" w:rsidRDefault="009B4189" w:rsidP="00E10107">
      <w:pPr>
        <w:ind w:left="360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Float/Stable</w:t>
      </w:r>
    </w:p>
    <w:p w:rsidR="009B4189" w:rsidRDefault="009B4189" w:rsidP="00924079">
      <w:pPr>
        <w:rPr>
          <w:rFonts w:ascii="Bookman Old Style" w:hAnsi="Bookman Old Style"/>
          <w:b/>
          <w:sz w:val="32"/>
          <w:szCs w:val="32"/>
        </w:rPr>
      </w:pPr>
    </w:p>
    <w:p w:rsidR="009B4189" w:rsidRDefault="009B4189" w:rsidP="00924079">
      <w:p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NOTES: LIST</w:t>
      </w:r>
    </w:p>
    <w:p w:rsidR="009B4189" w:rsidRDefault="009B4189" w:rsidP="00924079">
      <w:p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 xml:space="preserve"> </w:t>
      </w:r>
    </w:p>
    <w:p w:rsidR="009B4189" w:rsidRDefault="009B4189" w:rsidP="00924079">
      <w:pPr>
        <w:rPr>
          <w:rFonts w:ascii="Bookman Old Style" w:hAnsi="Bookman Old Style"/>
          <w:b/>
          <w:sz w:val="32"/>
          <w:szCs w:val="32"/>
        </w:rPr>
      </w:pPr>
      <w:r w:rsidRPr="00A60ECF">
        <w:rPr>
          <w:rFonts w:ascii="Bookman Old Style" w:hAnsi="Bookman Old Style"/>
          <w:b/>
          <w:sz w:val="32"/>
          <w:szCs w:val="32"/>
          <w:highlight w:val="yellow"/>
        </w:rPr>
        <w:t>REFRESH BUTTON</w:t>
      </w:r>
    </w:p>
    <w:p w:rsidR="009B4189" w:rsidRDefault="009B4189" w:rsidP="00924079">
      <w:pPr>
        <w:rPr>
          <w:rFonts w:ascii="Bookman Old Style" w:hAnsi="Bookman Old Style"/>
          <w:b/>
          <w:sz w:val="32"/>
          <w:szCs w:val="32"/>
        </w:rPr>
      </w:pPr>
    </w:p>
    <w:p w:rsidR="009B4189" w:rsidRDefault="009B4189" w:rsidP="00924079">
      <w:pPr>
        <w:rPr>
          <w:rFonts w:ascii="Bookman Old Style" w:hAnsi="Bookman Old Style"/>
          <w:b/>
          <w:sz w:val="32"/>
          <w:szCs w:val="32"/>
        </w:rPr>
      </w:pPr>
    </w:p>
    <w:p w:rsidR="009B4189" w:rsidRDefault="009B4189" w:rsidP="00924079">
      <w:pPr>
        <w:rPr>
          <w:rFonts w:ascii="Bookman Old Style" w:hAnsi="Bookman Old Style"/>
          <w:b/>
          <w:sz w:val="32"/>
          <w:szCs w:val="32"/>
        </w:rPr>
      </w:pPr>
    </w:p>
    <w:p w:rsidR="009B4189" w:rsidRDefault="009B4189" w:rsidP="00924079">
      <w:pPr>
        <w:rPr>
          <w:rFonts w:ascii="Bookman Old Style" w:hAnsi="Bookman Old Style"/>
          <w:b/>
          <w:sz w:val="32"/>
          <w:szCs w:val="32"/>
        </w:rPr>
      </w:pPr>
    </w:p>
    <w:p w:rsidR="009B4189" w:rsidRDefault="009B4189" w:rsidP="00924079">
      <w:pPr>
        <w:rPr>
          <w:rFonts w:ascii="Bookman Old Style" w:hAnsi="Bookman Old Style"/>
          <w:b/>
          <w:sz w:val="32"/>
          <w:szCs w:val="32"/>
        </w:rPr>
      </w:pPr>
    </w:p>
    <w:p w:rsidR="009B4189" w:rsidRDefault="009B4189" w:rsidP="00924079">
      <w:pPr>
        <w:rPr>
          <w:rFonts w:ascii="Bookman Old Style" w:hAnsi="Bookman Old Style"/>
          <w:b/>
          <w:sz w:val="32"/>
          <w:szCs w:val="32"/>
        </w:rPr>
      </w:pPr>
    </w:p>
    <w:p w:rsidR="009B4189" w:rsidRDefault="009B4189" w:rsidP="00924079">
      <w:pPr>
        <w:rPr>
          <w:rFonts w:ascii="Bookman Old Style" w:hAnsi="Bookman Old Style"/>
          <w:b/>
          <w:sz w:val="32"/>
          <w:szCs w:val="32"/>
        </w:rPr>
      </w:pPr>
    </w:p>
    <w:p w:rsidR="009B4189" w:rsidRDefault="009B4189" w:rsidP="00924079">
      <w:pPr>
        <w:rPr>
          <w:rFonts w:ascii="Bookman Old Style" w:hAnsi="Bookman Old Style"/>
          <w:b/>
          <w:sz w:val="32"/>
          <w:szCs w:val="32"/>
        </w:rPr>
      </w:pPr>
    </w:p>
    <w:p w:rsidR="009B4189" w:rsidRDefault="009B4189" w:rsidP="00924079">
      <w:pPr>
        <w:rPr>
          <w:rFonts w:ascii="Bookman Old Style" w:hAnsi="Bookman Old Style"/>
          <w:b/>
          <w:sz w:val="32"/>
          <w:szCs w:val="32"/>
        </w:rPr>
      </w:pPr>
    </w:p>
    <w:p w:rsidR="009B4189" w:rsidRDefault="009B4189" w:rsidP="00924079">
      <w:pPr>
        <w:rPr>
          <w:rFonts w:ascii="Bookman Old Style" w:hAnsi="Bookman Old Style"/>
          <w:b/>
          <w:sz w:val="32"/>
          <w:szCs w:val="32"/>
        </w:rPr>
      </w:pPr>
    </w:p>
    <w:p w:rsidR="009B4189" w:rsidRDefault="009B4189" w:rsidP="00924079">
      <w:pPr>
        <w:rPr>
          <w:rFonts w:ascii="Bookman Old Style" w:hAnsi="Bookman Old Style"/>
          <w:b/>
          <w:sz w:val="32"/>
          <w:szCs w:val="32"/>
        </w:rPr>
      </w:pPr>
    </w:p>
    <w:p w:rsidR="009B4189" w:rsidRDefault="009B4189" w:rsidP="00924079">
      <w:pPr>
        <w:rPr>
          <w:rFonts w:ascii="Bookman Old Style" w:hAnsi="Bookman Old Style"/>
          <w:b/>
          <w:sz w:val="32"/>
          <w:szCs w:val="32"/>
        </w:rPr>
      </w:pPr>
    </w:p>
    <w:p w:rsidR="009B4189" w:rsidRDefault="009B4189" w:rsidP="00924079">
      <w:pPr>
        <w:rPr>
          <w:rFonts w:ascii="Bookman Old Style" w:hAnsi="Bookman Old Style"/>
          <w:b/>
          <w:sz w:val="32"/>
          <w:szCs w:val="32"/>
        </w:rPr>
      </w:pPr>
    </w:p>
    <w:p w:rsidR="009B4189" w:rsidRDefault="009B4189" w:rsidP="00924079">
      <w:p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RECORDS</w:t>
      </w:r>
    </w:p>
    <w:p w:rsidR="009B4189" w:rsidRPr="00AD1D00" w:rsidRDefault="009B4189" w:rsidP="002B11F1">
      <w:pPr>
        <w:rPr>
          <w:rFonts w:ascii="Bookman Old Style" w:hAnsi="Bookman Old Style"/>
          <w:b/>
          <w:sz w:val="32"/>
          <w:szCs w:val="32"/>
          <w:u w:val="single"/>
        </w:rPr>
      </w:pPr>
      <w:r w:rsidRPr="00AD1D00">
        <w:rPr>
          <w:rFonts w:ascii="Bookman Old Style" w:hAnsi="Bookman Old Style"/>
          <w:b/>
          <w:sz w:val="32"/>
          <w:szCs w:val="32"/>
          <w:u w:val="single"/>
        </w:rPr>
        <w:t>Performance Records:</w:t>
      </w:r>
    </w:p>
    <w:p w:rsidR="009B4189" w:rsidRDefault="009B4189" w:rsidP="002B11F1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sz w:val="32"/>
          <w:szCs w:val="32"/>
        </w:rPr>
      </w:pPr>
      <w:r w:rsidRPr="008D7A84">
        <w:rPr>
          <w:rFonts w:ascii="Bookman Old Style" w:hAnsi="Bookman Old Style"/>
          <w:b/>
          <w:sz w:val="32"/>
          <w:szCs w:val="32"/>
        </w:rPr>
        <w:t xml:space="preserve">Enter and record </w:t>
      </w:r>
      <w:r>
        <w:rPr>
          <w:rFonts w:ascii="Bookman Old Style" w:hAnsi="Bookman Old Style"/>
          <w:b/>
          <w:sz w:val="32"/>
          <w:szCs w:val="32"/>
        </w:rPr>
        <w:t>performance</w:t>
      </w:r>
      <w:r w:rsidRPr="008D7A84">
        <w:rPr>
          <w:rFonts w:ascii="Bookman Old Style" w:hAnsi="Bookman Old Style"/>
          <w:b/>
          <w:sz w:val="32"/>
          <w:szCs w:val="32"/>
        </w:rPr>
        <w:t xml:space="preserve"> results and save </w:t>
      </w:r>
    </w:p>
    <w:p w:rsidR="009B4189" w:rsidRDefault="009B4189" w:rsidP="002B11F1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View and edit past performances</w:t>
      </w:r>
    </w:p>
    <w:p w:rsidR="009B4189" w:rsidRPr="00AD1D00" w:rsidRDefault="009B4189" w:rsidP="00596599">
      <w:pPr>
        <w:rPr>
          <w:rFonts w:ascii="Bookman Old Style" w:hAnsi="Bookman Old Style"/>
          <w:b/>
          <w:sz w:val="32"/>
          <w:szCs w:val="32"/>
          <w:u w:val="single"/>
        </w:rPr>
      </w:pPr>
      <w:r w:rsidRPr="00AD1D00">
        <w:rPr>
          <w:rFonts w:ascii="Bookman Old Style" w:hAnsi="Bookman Old Style"/>
          <w:b/>
          <w:sz w:val="32"/>
          <w:szCs w:val="32"/>
          <w:u w:val="single"/>
        </w:rPr>
        <w:t>Rider Summary</w:t>
      </w:r>
    </w:p>
    <w:p w:rsidR="009B4189" w:rsidRDefault="009B4189" w:rsidP="002B11F1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 xml:space="preserve">Rider Summary –  </w:t>
      </w:r>
    </w:p>
    <w:p w:rsidR="009B4189" w:rsidRDefault="009B4189" w:rsidP="002B11F1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D.O.B</w:t>
      </w:r>
    </w:p>
    <w:p w:rsidR="009B4189" w:rsidRDefault="009B4189" w:rsidP="002B11F1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 xml:space="preserve"> Helmet</w:t>
      </w:r>
    </w:p>
    <w:p w:rsidR="009B4189" w:rsidRDefault="009B4189" w:rsidP="002B11F1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Boot</w:t>
      </w:r>
    </w:p>
    <w:p w:rsidR="009B4189" w:rsidRDefault="009B4189" w:rsidP="002B11F1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Jacket size</w:t>
      </w:r>
    </w:p>
    <w:p w:rsidR="009B4189" w:rsidRDefault="009B4189" w:rsidP="002B11F1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Qualifications</w:t>
      </w:r>
    </w:p>
    <w:p w:rsidR="009B4189" w:rsidRDefault="009B4189" w:rsidP="002B11F1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Memberships</w:t>
      </w:r>
    </w:p>
    <w:p w:rsidR="009B4189" w:rsidRDefault="009B4189" w:rsidP="002B11F1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Blood type</w:t>
      </w:r>
    </w:p>
    <w:p w:rsidR="009B4189" w:rsidRDefault="009B4189" w:rsidP="002B11F1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Medical conditions/allergies</w:t>
      </w:r>
    </w:p>
    <w:p w:rsidR="009B4189" w:rsidRDefault="009B4189" w:rsidP="002B11F1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Other</w:t>
      </w:r>
    </w:p>
    <w:p w:rsidR="009B4189" w:rsidRPr="00AD1D00" w:rsidRDefault="009B4189" w:rsidP="00596599">
      <w:pPr>
        <w:rPr>
          <w:rFonts w:ascii="Bookman Old Style" w:hAnsi="Bookman Old Style"/>
          <w:b/>
          <w:sz w:val="32"/>
          <w:szCs w:val="32"/>
          <w:u w:val="single"/>
        </w:rPr>
      </w:pPr>
      <w:r w:rsidRPr="00AD1D00">
        <w:rPr>
          <w:rFonts w:ascii="Bookman Old Style" w:hAnsi="Bookman Old Style"/>
          <w:b/>
          <w:sz w:val="32"/>
          <w:szCs w:val="32"/>
          <w:u w:val="single"/>
        </w:rPr>
        <w:t>Horse Summary</w:t>
      </w:r>
    </w:p>
    <w:p w:rsidR="009B4189" w:rsidRDefault="009B4189" w:rsidP="002B11F1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Horse Name</w:t>
      </w:r>
    </w:p>
    <w:p w:rsidR="009B4189" w:rsidRDefault="009B4189" w:rsidP="002B11F1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Micro chip #</w:t>
      </w:r>
    </w:p>
    <w:p w:rsidR="009B4189" w:rsidRDefault="009B4189" w:rsidP="002B11F1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Height</w:t>
      </w:r>
    </w:p>
    <w:p w:rsidR="009B4189" w:rsidRDefault="009B4189" w:rsidP="002B11F1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Rug size</w:t>
      </w:r>
    </w:p>
    <w:p w:rsidR="009B4189" w:rsidRDefault="009B4189" w:rsidP="002B11F1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Hood Size</w:t>
      </w:r>
    </w:p>
    <w:p w:rsidR="009B4189" w:rsidRDefault="009B4189" w:rsidP="002B11F1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Bridle Size</w:t>
      </w:r>
    </w:p>
    <w:p w:rsidR="009B4189" w:rsidRDefault="009B4189" w:rsidP="002B11F1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Bit size</w:t>
      </w:r>
    </w:p>
    <w:p w:rsidR="009B4189" w:rsidRDefault="009B4189" w:rsidP="002B11F1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Breed registrations</w:t>
      </w:r>
    </w:p>
    <w:p w:rsidR="009B4189" w:rsidRDefault="009B4189" w:rsidP="002B11F1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Other</w:t>
      </w:r>
    </w:p>
    <w:p w:rsidR="009B4189" w:rsidRPr="00AD1D00" w:rsidRDefault="009B4189" w:rsidP="002B11F1">
      <w:pPr>
        <w:rPr>
          <w:rFonts w:ascii="Bookman Old Style" w:hAnsi="Bookman Old Style"/>
          <w:b/>
          <w:sz w:val="32"/>
          <w:szCs w:val="32"/>
          <w:u w:val="single"/>
        </w:rPr>
      </w:pPr>
      <w:r>
        <w:rPr>
          <w:rFonts w:ascii="Bookman Old Style" w:hAnsi="Bookman Old Style"/>
          <w:b/>
          <w:sz w:val="32"/>
          <w:szCs w:val="32"/>
          <w:u w:val="single"/>
        </w:rPr>
        <w:t>Upload (add photo)</w:t>
      </w:r>
      <w:r w:rsidRPr="00AD1D00">
        <w:rPr>
          <w:rFonts w:ascii="Bookman Old Style" w:hAnsi="Bookman Old Style"/>
          <w:b/>
          <w:sz w:val="32"/>
          <w:szCs w:val="32"/>
          <w:u w:val="single"/>
        </w:rPr>
        <w:t>Re</w:t>
      </w:r>
      <w:r>
        <w:rPr>
          <w:rFonts w:ascii="Bookman Old Style" w:hAnsi="Bookman Old Style"/>
          <w:b/>
          <w:sz w:val="32"/>
          <w:szCs w:val="32"/>
          <w:u w:val="single"/>
        </w:rPr>
        <w:t>go/Memberships/height cert</w:t>
      </w:r>
    </w:p>
    <w:p w:rsidR="009B4189" w:rsidRPr="003E0448" w:rsidRDefault="009B4189" w:rsidP="00E05B95">
      <w:pPr>
        <w:pStyle w:val="ListParagraph"/>
        <w:numPr>
          <w:ilvl w:val="0"/>
          <w:numId w:val="5"/>
        </w:numPr>
        <w:rPr>
          <w:rFonts w:ascii="Bookman Old Style" w:hAnsi="Bookman Old Style"/>
          <w:b/>
          <w:sz w:val="32"/>
          <w:szCs w:val="32"/>
        </w:rPr>
      </w:pPr>
      <w:r w:rsidRPr="003E0448">
        <w:rPr>
          <w:rFonts w:ascii="Bookman Old Style" w:hAnsi="Bookman Old Style"/>
          <w:b/>
          <w:sz w:val="32"/>
          <w:szCs w:val="32"/>
        </w:rPr>
        <w:t>Upload and store your horse and rider information. Pedigrees</w:t>
      </w:r>
    </w:p>
    <w:p w:rsidR="009B4189" w:rsidRDefault="009B4189" w:rsidP="00E05B95">
      <w:pPr>
        <w:pStyle w:val="ListParagraph"/>
        <w:numPr>
          <w:ilvl w:val="0"/>
          <w:numId w:val="5"/>
        </w:num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Height Certificates</w:t>
      </w:r>
    </w:p>
    <w:p w:rsidR="009B4189" w:rsidRDefault="009B4189" w:rsidP="00E05B95">
      <w:pPr>
        <w:pStyle w:val="ListParagraph"/>
        <w:numPr>
          <w:ilvl w:val="0"/>
          <w:numId w:val="5"/>
        </w:num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Memberships</w:t>
      </w:r>
    </w:p>
    <w:p w:rsidR="009B4189" w:rsidRDefault="009B4189" w:rsidP="00937007">
      <w:pPr>
        <w:pStyle w:val="ListParagraph"/>
        <w:numPr>
          <w:ilvl w:val="0"/>
          <w:numId w:val="5"/>
        </w:num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Birth Certificates</w:t>
      </w:r>
    </w:p>
    <w:p w:rsidR="009B4189" w:rsidRPr="00A60ECF" w:rsidRDefault="009B4189" w:rsidP="00937007">
      <w:pPr>
        <w:pStyle w:val="ListParagraph"/>
        <w:numPr>
          <w:ilvl w:val="0"/>
          <w:numId w:val="5"/>
        </w:numPr>
        <w:rPr>
          <w:rFonts w:ascii="Bookman Old Style" w:hAnsi="Bookman Old Style"/>
          <w:b/>
          <w:sz w:val="32"/>
          <w:szCs w:val="32"/>
          <w:highlight w:val="yellow"/>
        </w:rPr>
      </w:pPr>
      <w:r w:rsidRPr="00A60ECF">
        <w:rPr>
          <w:rFonts w:ascii="Bookman Old Style" w:hAnsi="Bookman Old Style"/>
          <w:b/>
          <w:sz w:val="32"/>
          <w:szCs w:val="32"/>
          <w:highlight w:val="yellow"/>
        </w:rPr>
        <w:t>NOTES:  PROMPT DROP DOWN BOX TO REMIND USER TO BACK UP</w:t>
      </w:r>
    </w:p>
    <w:p w:rsidR="009B4189" w:rsidRDefault="009B4189" w:rsidP="003E0448">
      <w:pPr>
        <w:rPr>
          <w:rFonts w:ascii="Bookman Old Style" w:hAnsi="Bookman Old Style"/>
          <w:b/>
          <w:sz w:val="32"/>
          <w:szCs w:val="32"/>
        </w:rPr>
      </w:pPr>
    </w:p>
    <w:p w:rsidR="009B4189" w:rsidRDefault="009B4189" w:rsidP="00897990">
      <w:p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SHOW DAY CHECK LIST:- CATEGORIES/LIST</w:t>
      </w:r>
    </w:p>
    <w:p w:rsidR="009B4189" w:rsidRDefault="009B4189" w:rsidP="00897990">
      <w:pPr>
        <w:rPr>
          <w:rFonts w:ascii="Bookman Old Style" w:hAnsi="Bookman Old Style"/>
          <w:b/>
          <w:sz w:val="32"/>
          <w:szCs w:val="32"/>
        </w:rPr>
      </w:pPr>
    </w:p>
    <w:p w:rsidR="009B4189" w:rsidRDefault="009B4189" w:rsidP="00897990">
      <w:p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RIDER</w:t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  <w:t xml:space="preserve">     </w:t>
      </w:r>
      <w:r>
        <w:rPr>
          <w:rFonts w:ascii="Bookman Old Style" w:hAnsi="Bookman Old Style"/>
          <w:b/>
          <w:sz w:val="32"/>
          <w:szCs w:val="32"/>
        </w:rPr>
        <w:tab/>
        <w:t>SADDLERY</w:t>
      </w:r>
    </w:p>
    <w:p w:rsidR="009B4189" w:rsidRDefault="009B4189" w:rsidP="009C672F">
      <w:pPr>
        <w:rPr>
          <w:rFonts w:ascii="Bookman Old Style" w:hAnsi="Bookman Old Style"/>
          <w:b/>
          <w:sz w:val="32"/>
          <w:szCs w:val="32"/>
        </w:rPr>
      </w:pPr>
      <w:r w:rsidRPr="009C672F">
        <w:rPr>
          <w:rFonts w:ascii="Bookman Old Style" w:hAnsi="Bookman Old Style"/>
          <w:b/>
          <w:sz w:val="32"/>
          <w:szCs w:val="32"/>
        </w:rPr>
        <w:t>-</w:t>
      </w:r>
      <w:r>
        <w:rPr>
          <w:rFonts w:ascii="Bookman Old Style" w:hAnsi="Bookman Old Style"/>
          <w:b/>
          <w:sz w:val="32"/>
          <w:szCs w:val="32"/>
        </w:rPr>
        <w:t xml:space="preserve"> Inhand outfit/hat</w:t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  <w:t>- Inhand bridle/halter</w:t>
      </w:r>
    </w:p>
    <w:p w:rsidR="009B4189" w:rsidRDefault="009B4189" w:rsidP="009C672F">
      <w:p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- Hacking cane</w:t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  <w:t>- Number holder/s</w:t>
      </w:r>
    </w:p>
    <w:p w:rsidR="009B4189" w:rsidRDefault="009B4189" w:rsidP="009C672F">
      <w:p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- Shirt/tie/vest</w:t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  <w:t>- Lunge/whip</w:t>
      </w:r>
    </w:p>
    <w:p w:rsidR="009B4189" w:rsidRDefault="009B4189" w:rsidP="009C672F">
      <w:p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- Stock/pin</w:t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  <w:t>- Numnah/s</w:t>
      </w:r>
    </w:p>
    <w:p w:rsidR="009B4189" w:rsidRDefault="009B4189" w:rsidP="009C672F">
      <w:p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- Show Jacket/s</w:t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  <w:t>- Show saddle/s</w:t>
      </w:r>
    </w:p>
    <w:p w:rsidR="009B4189" w:rsidRDefault="009B4189" w:rsidP="009C672F">
      <w:p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- Hunter Jacket/s</w:t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  <w:t>- Hunter bridle/s</w:t>
      </w:r>
    </w:p>
    <w:p w:rsidR="009B4189" w:rsidRDefault="009B4189" w:rsidP="009C672F">
      <w:p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- Show Helmet/Top Hat/Hat</w:t>
      </w:r>
      <w:r>
        <w:rPr>
          <w:rFonts w:ascii="Bookman Old Style" w:hAnsi="Bookman Old Style"/>
          <w:b/>
          <w:sz w:val="32"/>
          <w:szCs w:val="32"/>
        </w:rPr>
        <w:tab/>
        <w:t>- Show Bridle/s</w:t>
      </w:r>
    </w:p>
    <w:p w:rsidR="009B4189" w:rsidRDefault="009B4189" w:rsidP="009C672F">
      <w:p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- Work Helmet/s</w:t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  <w:t>- Work Bridle/s</w:t>
      </w:r>
    </w:p>
    <w:p w:rsidR="009B4189" w:rsidRDefault="009B4189" w:rsidP="009C672F">
      <w:p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- Boots/Top Boots</w:t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  <w:t>- Saddle Blankets</w:t>
      </w:r>
    </w:p>
    <w:p w:rsidR="009B4189" w:rsidRDefault="009B4189" w:rsidP="009C672F">
      <w:p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- Socks/stockings</w:t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  <w:t>- Work boots/bandages</w:t>
      </w:r>
    </w:p>
    <w:p w:rsidR="009B4189" w:rsidRDefault="009B4189" w:rsidP="009C672F">
      <w:p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- Gaiters</w:t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  <w:t>- Rugs/Hoods/tail bags</w:t>
      </w:r>
    </w:p>
    <w:p w:rsidR="009B4189" w:rsidRDefault="009B4189" w:rsidP="009C672F">
      <w:p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- Gloves</w:t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  <w:t>- Canvas rugs</w:t>
      </w:r>
    </w:p>
    <w:p w:rsidR="009B4189" w:rsidRDefault="009B4189" w:rsidP="009C672F">
      <w:p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- Hair-scrunchy/pins/Nets</w:t>
      </w:r>
      <w:r>
        <w:rPr>
          <w:rFonts w:ascii="Bookman Old Style" w:hAnsi="Bookman Old Style"/>
          <w:b/>
          <w:sz w:val="32"/>
          <w:szCs w:val="32"/>
        </w:rPr>
        <w:tab/>
        <w:t>- False tails</w:t>
      </w:r>
    </w:p>
    <w:p w:rsidR="009B4189" w:rsidRDefault="009B4189" w:rsidP="009C672F">
      <w:p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- Boot polish</w:t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  <w:t>- Work Saddle/s</w:t>
      </w:r>
    </w:p>
    <w:p w:rsidR="009B4189" w:rsidRDefault="009B4189" w:rsidP="009C672F">
      <w:p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- Jodhpurs/Breechers</w:t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  <w:t>- Show Brow Bands</w:t>
      </w:r>
    </w:p>
    <w:p w:rsidR="009B4189" w:rsidRDefault="009B4189" w:rsidP="009C672F">
      <w:p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-  Rain Coat/Helmet cover</w:t>
      </w:r>
      <w:r>
        <w:rPr>
          <w:rFonts w:ascii="Bookman Old Style" w:hAnsi="Bookman Old Style"/>
          <w:b/>
          <w:sz w:val="32"/>
          <w:szCs w:val="32"/>
        </w:rPr>
        <w:tab/>
        <w:t>- Hunter Brow Band</w:t>
      </w:r>
    </w:p>
    <w:p w:rsidR="009B4189" w:rsidRDefault="009B4189" w:rsidP="009C672F">
      <w:p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- Spurs and straps</w:t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  <w:t>- Show Girths</w:t>
      </w:r>
    </w:p>
    <w:p w:rsidR="009B4189" w:rsidRDefault="009B4189" w:rsidP="009C672F">
      <w:p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- Jodhpur clips</w:t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  <w:t>- Stirrups/leathers</w:t>
      </w:r>
    </w:p>
    <w:p w:rsidR="009B4189" w:rsidRDefault="009B4189" w:rsidP="009C672F">
      <w:p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- Rider arm band</w:t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  <w:t>- Reins/lead rein</w:t>
      </w:r>
    </w:p>
    <w:p w:rsidR="009B4189" w:rsidRDefault="009B4189" w:rsidP="009C672F">
      <w:p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</w:r>
    </w:p>
    <w:p w:rsidR="009B4189" w:rsidRDefault="009B4189" w:rsidP="009C672F">
      <w:pPr>
        <w:rPr>
          <w:rFonts w:ascii="Bookman Old Style" w:hAnsi="Bookman Old Style"/>
          <w:b/>
          <w:sz w:val="32"/>
          <w:szCs w:val="32"/>
        </w:rPr>
      </w:pPr>
    </w:p>
    <w:p w:rsidR="009B4189" w:rsidRDefault="009B4189" w:rsidP="009C672F">
      <w:pPr>
        <w:rPr>
          <w:rFonts w:ascii="Bookman Old Style" w:hAnsi="Bookman Old Style"/>
          <w:b/>
          <w:sz w:val="32"/>
          <w:szCs w:val="32"/>
        </w:rPr>
      </w:pPr>
    </w:p>
    <w:p w:rsidR="009B4189" w:rsidRDefault="009B4189" w:rsidP="009C672F">
      <w:pPr>
        <w:rPr>
          <w:rFonts w:ascii="Bookman Old Style" w:hAnsi="Bookman Old Style"/>
          <w:b/>
          <w:sz w:val="32"/>
          <w:szCs w:val="32"/>
        </w:rPr>
      </w:pPr>
    </w:p>
    <w:p w:rsidR="009B4189" w:rsidRDefault="009B4189" w:rsidP="009C672F">
      <w:pPr>
        <w:rPr>
          <w:rFonts w:ascii="Bookman Old Style" w:hAnsi="Bookman Old Style"/>
          <w:b/>
          <w:sz w:val="32"/>
          <w:szCs w:val="32"/>
        </w:rPr>
      </w:pPr>
    </w:p>
    <w:p w:rsidR="009B4189" w:rsidRDefault="009B4189" w:rsidP="009C672F">
      <w:pPr>
        <w:rPr>
          <w:rFonts w:ascii="Bookman Old Style" w:hAnsi="Bookman Old Style"/>
          <w:b/>
          <w:sz w:val="32"/>
          <w:szCs w:val="32"/>
        </w:rPr>
      </w:pPr>
    </w:p>
    <w:p w:rsidR="009B4189" w:rsidRDefault="009B4189" w:rsidP="009C672F">
      <w:pPr>
        <w:rPr>
          <w:rFonts w:ascii="Bookman Old Style" w:hAnsi="Bookman Old Style"/>
          <w:b/>
          <w:sz w:val="32"/>
          <w:szCs w:val="32"/>
        </w:rPr>
      </w:pPr>
    </w:p>
    <w:p w:rsidR="009B4189" w:rsidRDefault="009B4189" w:rsidP="009C672F">
      <w:pPr>
        <w:rPr>
          <w:rFonts w:ascii="Bookman Old Style" w:hAnsi="Bookman Old Style"/>
          <w:b/>
          <w:sz w:val="32"/>
          <w:szCs w:val="32"/>
        </w:rPr>
      </w:pPr>
    </w:p>
    <w:p w:rsidR="009B4189" w:rsidRDefault="009B4189" w:rsidP="009C672F">
      <w:pPr>
        <w:rPr>
          <w:rFonts w:ascii="Bookman Old Style" w:hAnsi="Bookman Old Style"/>
          <w:b/>
          <w:sz w:val="32"/>
          <w:szCs w:val="32"/>
        </w:rPr>
      </w:pPr>
    </w:p>
    <w:p w:rsidR="009B4189" w:rsidRDefault="009B4189" w:rsidP="009C672F">
      <w:pPr>
        <w:rPr>
          <w:rFonts w:ascii="Bookman Old Style" w:hAnsi="Bookman Old Style"/>
          <w:b/>
          <w:sz w:val="32"/>
          <w:szCs w:val="32"/>
        </w:rPr>
      </w:pPr>
    </w:p>
    <w:p w:rsidR="009B4189" w:rsidRDefault="009B4189" w:rsidP="009C672F">
      <w:pPr>
        <w:rPr>
          <w:rFonts w:ascii="Bookman Old Style" w:hAnsi="Bookman Old Style"/>
          <w:b/>
          <w:sz w:val="32"/>
          <w:szCs w:val="32"/>
        </w:rPr>
      </w:pPr>
    </w:p>
    <w:p w:rsidR="009B4189" w:rsidRDefault="009B4189" w:rsidP="009C672F">
      <w:pPr>
        <w:rPr>
          <w:rFonts w:ascii="Bookman Old Style" w:hAnsi="Bookman Old Style"/>
          <w:b/>
          <w:sz w:val="32"/>
          <w:szCs w:val="32"/>
        </w:rPr>
      </w:pPr>
    </w:p>
    <w:p w:rsidR="009B4189" w:rsidRDefault="009B4189" w:rsidP="009C672F">
      <w:pPr>
        <w:rPr>
          <w:rFonts w:ascii="Bookman Old Style" w:hAnsi="Bookman Old Style"/>
          <w:b/>
          <w:sz w:val="32"/>
          <w:szCs w:val="32"/>
        </w:rPr>
      </w:pPr>
    </w:p>
    <w:p w:rsidR="009B4189" w:rsidRDefault="009B4189" w:rsidP="009C672F">
      <w:p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GROOMING</w:t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  <w:t>FEED/FLOAT/STABLE</w:t>
      </w:r>
    </w:p>
    <w:p w:rsidR="009B4189" w:rsidRDefault="009B4189" w:rsidP="009C672F">
      <w:p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- Clean brushes/comb</w:t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  <w:t>- Shovel</w:t>
      </w:r>
    </w:p>
    <w:p w:rsidR="009B4189" w:rsidRDefault="009B4189" w:rsidP="009C672F">
      <w:p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- Shampoo/Cond</w:t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  <w:t>- Fork/manure bucket</w:t>
      </w:r>
    </w:p>
    <w:p w:rsidR="009B4189" w:rsidRDefault="009B4189" w:rsidP="009C672F">
      <w:p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- Clippers/razors</w:t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  <w:t>- Broom</w:t>
      </w:r>
    </w:p>
    <w:p w:rsidR="009B4189" w:rsidRDefault="009B4189" w:rsidP="009C672F">
      <w:p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- Plaiting thread/needles</w:t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  <w:t>- Extension cord</w:t>
      </w:r>
    </w:p>
    <w:p w:rsidR="009B4189" w:rsidRDefault="009B4189" w:rsidP="009C672F">
      <w:p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- Rubber bands</w:t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  <w:t>- Washing gear/buckets</w:t>
      </w:r>
      <w:r>
        <w:rPr>
          <w:rFonts w:ascii="Bookman Old Style" w:hAnsi="Bookman Old Style"/>
          <w:b/>
          <w:sz w:val="32"/>
          <w:szCs w:val="32"/>
        </w:rPr>
        <w:tab/>
      </w:r>
    </w:p>
    <w:p w:rsidR="009B4189" w:rsidRDefault="009B4189" w:rsidP="009C672F">
      <w:p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- Proplait</w:t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  <w:t>- Hose/tap fittings</w:t>
      </w:r>
    </w:p>
    <w:p w:rsidR="009B4189" w:rsidRDefault="009B4189" w:rsidP="009C672F">
      <w:p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 xml:space="preserve">- Horse makeup/black/white </w:t>
      </w:r>
      <w:r>
        <w:rPr>
          <w:rFonts w:ascii="Bookman Old Style" w:hAnsi="Bookman Old Style"/>
          <w:b/>
          <w:sz w:val="32"/>
          <w:szCs w:val="32"/>
        </w:rPr>
        <w:tab/>
        <w:t>- Bedding</w:t>
      </w:r>
    </w:p>
    <w:p w:rsidR="009B4189" w:rsidRDefault="009B4189" w:rsidP="009C672F">
      <w:p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- Coat Shine</w:t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  <w:t>- Hard Feed/hay</w:t>
      </w:r>
    </w:p>
    <w:p w:rsidR="009B4189" w:rsidRDefault="009B4189" w:rsidP="009C672F">
      <w:p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- Disposable gloves</w:t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  <w:t>- feed supplements</w:t>
      </w:r>
    </w:p>
    <w:p w:rsidR="009B4189" w:rsidRDefault="009B4189" w:rsidP="009C672F">
      <w:p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- Scissors</w:t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  <w:t>- Hay bags/Feed bins</w:t>
      </w:r>
    </w:p>
    <w:p w:rsidR="009B4189" w:rsidRDefault="009B4189" w:rsidP="009C672F">
      <w:p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- Chalk</w:t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  <w:t>- Medical Kit Human</w:t>
      </w:r>
    </w:p>
    <w:p w:rsidR="009B4189" w:rsidRDefault="009B4189" w:rsidP="009C672F">
      <w:p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- Sandpaper</w:t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  <w:t>- Medical Kit Horses</w:t>
      </w:r>
    </w:p>
    <w:p w:rsidR="009B4189" w:rsidRDefault="009B4189" w:rsidP="009C672F">
      <w:p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- Clean Towels</w:t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  <w:t>- Torch/lights</w:t>
      </w:r>
    </w:p>
    <w:p w:rsidR="009B4189" w:rsidRDefault="009B4189" w:rsidP="009C672F">
      <w:p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- Chux wipes</w:t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  <w:t>- Chairs/table</w:t>
      </w:r>
    </w:p>
    <w:p w:rsidR="009B4189" w:rsidRDefault="009B4189" w:rsidP="009C672F">
      <w:p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- Hoof black/Clear/hoof pick</w:t>
      </w:r>
      <w:r>
        <w:rPr>
          <w:rFonts w:ascii="Bookman Old Style" w:hAnsi="Bookman Old Style"/>
          <w:b/>
          <w:sz w:val="32"/>
          <w:szCs w:val="32"/>
        </w:rPr>
        <w:tab/>
        <w:t>- Esky</w:t>
      </w:r>
    </w:p>
    <w:p w:rsidR="009B4189" w:rsidRDefault="009B4189" w:rsidP="009C672F">
      <w:p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- Checkers stencil/comb</w:t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  <w:t>- Picnic/food hamper</w:t>
      </w:r>
    </w:p>
    <w:p w:rsidR="009B4189" w:rsidRDefault="009B4189" w:rsidP="009C672F">
      <w:p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- Fly Spray</w:t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  <w:t>- Wheel barrow</w:t>
      </w:r>
    </w:p>
    <w:p w:rsidR="009B4189" w:rsidRDefault="009B4189" w:rsidP="009C672F">
      <w:p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- Mount block/plaiting step</w:t>
      </w:r>
      <w:r>
        <w:rPr>
          <w:rFonts w:ascii="Bookman Old Style" w:hAnsi="Bookman Old Style"/>
          <w:b/>
          <w:sz w:val="32"/>
          <w:szCs w:val="32"/>
        </w:rPr>
        <w:tab/>
        <w:t>- Pocket knife</w:t>
      </w:r>
    </w:p>
    <w:p w:rsidR="009B4189" w:rsidRDefault="009B4189" w:rsidP="009C672F">
      <w:p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- Leather cleaner</w:t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  <w:t>- Tool kit</w:t>
      </w:r>
    </w:p>
    <w:p w:rsidR="009B4189" w:rsidRDefault="009B4189" w:rsidP="009C672F">
      <w:p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- Ravens oil</w:t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  <w:t>- Farrier tools/shoes</w:t>
      </w:r>
    </w:p>
    <w:p w:rsidR="009B4189" w:rsidRDefault="009B4189" w:rsidP="009C672F">
      <w:p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- Silver/brass cleaner</w:t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  <w:t>- Tarps/ropes/tent pegs</w:t>
      </w:r>
    </w:p>
    <w:p w:rsidR="009B4189" w:rsidRDefault="009B4189" w:rsidP="009C672F">
      <w:p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- Sponge</w:t>
      </w:r>
      <w:r>
        <w:rPr>
          <w:rFonts w:ascii="Bookman Old Style" w:hAnsi="Bookman Old Style"/>
          <w:b/>
          <w:sz w:val="32"/>
          <w:szCs w:val="32"/>
        </w:rPr>
        <w:tab/>
      </w:r>
    </w:p>
    <w:p w:rsidR="009B4189" w:rsidRDefault="009B4189" w:rsidP="009C672F">
      <w:p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- Baby Oil</w:t>
      </w:r>
    </w:p>
    <w:p w:rsidR="009B4189" w:rsidRDefault="009B4189" w:rsidP="009C672F">
      <w:p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-  Leather Hole Punch</w:t>
      </w:r>
    </w:p>
    <w:p w:rsidR="009B4189" w:rsidRDefault="009B4189" w:rsidP="009C672F">
      <w:pPr>
        <w:rPr>
          <w:rFonts w:ascii="Bookman Old Style" w:hAnsi="Bookman Old Style"/>
          <w:b/>
          <w:sz w:val="32"/>
          <w:szCs w:val="32"/>
        </w:rPr>
      </w:pPr>
    </w:p>
    <w:p w:rsidR="009B4189" w:rsidRDefault="009B4189" w:rsidP="009C672F">
      <w:pPr>
        <w:rPr>
          <w:rFonts w:ascii="Bookman Old Style" w:hAnsi="Bookman Old Style"/>
          <w:b/>
          <w:sz w:val="32"/>
          <w:szCs w:val="32"/>
        </w:rPr>
      </w:pPr>
    </w:p>
    <w:p w:rsidR="009B4189" w:rsidRDefault="009B4189" w:rsidP="009C672F">
      <w:pPr>
        <w:rPr>
          <w:rFonts w:ascii="Bookman Old Style" w:hAnsi="Bookman Old Style"/>
          <w:b/>
          <w:sz w:val="32"/>
          <w:szCs w:val="32"/>
        </w:rPr>
      </w:pPr>
    </w:p>
    <w:p w:rsidR="009B4189" w:rsidRDefault="009B4189" w:rsidP="009C672F">
      <w:pPr>
        <w:rPr>
          <w:rFonts w:ascii="Bookman Old Style" w:hAnsi="Bookman Old Style"/>
          <w:b/>
          <w:sz w:val="32"/>
          <w:szCs w:val="32"/>
        </w:rPr>
      </w:pPr>
    </w:p>
    <w:p w:rsidR="009B4189" w:rsidRDefault="009B4189" w:rsidP="009C672F">
      <w:pPr>
        <w:rPr>
          <w:rFonts w:ascii="Bookman Old Style" w:hAnsi="Bookman Old Style"/>
          <w:b/>
          <w:sz w:val="32"/>
          <w:szCs w:val="32"/>
        </w:rPr>
      </w:pPr>
    </w:p>
    <w:p w:rsidR="009B4189" w:rsidRDefault="009B4189" w:rsidP="009C672F">
      <w:pPr>
        <w:rPr>
          <w:rFonts w:ascii="Bookman Old Style" w:hAnsi="Bookman Old Style"/>
          <w:b/>
          <w:sz w:val="32"/>
          <w:szCs w:val="32"/>
        </w:rPr>
      </w:pPr>
    </w:p>
    <w:p w:rsidR="009B4189" w:rsidRDefault="009B4189" w:rsidP="009C672F">
      <w:pPr>
        <w:rPr>
          <w:rFonts w:ascii="Bookman Old Style" w:hAnsi="Bookman Old Style"/>
          <w:b/>
          <w:sz w:val="32"/>
          <w:szCs w:val="32"/>
        </w:rPr>
      </w:pPr>
    </w:p>
    <w:p w:rsidR="009B4189" w:rsidRDefault="009B4189" w:rsidP="009C672F">
      <w:pPr>
        <w:rPr>
          <w:rFonts w:ascii="Bookman Old Style" w:hAnsi="Bookman Old Style"/>
          <w:b/>
          <w:sz w:val="32"/>
          <w:szCs w:val="32"/>
        </w:rPr>
      </w:pPr>
    </w:p>
    <w:p w:rsidR="009B4189" w:rsidRDefault="009B4189" w:rsidP="009C672F">
      <w:p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FUTURE UPGRADES IDEAS</w:t>
      </w:r>
    </w:p>
    <w:p w:rsidR="009B4189" w:rsidRDefault="009B4189" w:rsidP="009C672F">
      <w:pPr>
        <w:rPr>
          <w:rFonts w:ascii="Bookman Old Style" w:hAnsi="Bookman Old Style"/>
          <w:b/>
          <w:sz w:val="32"/>
          <w:szCs w:val="32"/>
        </w:rPr>
      </w:pPr>
    </w:p>
    <w:p w:rsidR="009B4189" w:rsidRDefault="009B4189" w:rsidP="009C672F">
      <w:pPr>
        <w:rPr>
          <w:rFonts w:ascii="Bookman Old Style" w:hAnsi="Bookman Old Style"/>
          <w:b/>
          <w:sz w:val="32"/>
          <w:szCs w:val="32"/>
        </w:rPr>
      </w:pPr>
      <w:r w:rsidRPr="00937007">
        <w:rPr>
          <w:rFonts w:ascii="Bookman Old Style" w:hAnsi="Bookman Old Style"/>
          <w:b/>
          <w:sz w:val="32"/>
          <w:szCs w:val="32"/>
          <w:u w:val="single"/>
        </w:rPr>
        <w:t>Equine Contacts list</w:t>
      </w:r>
      <w:r>
        <w:rPr>
          <w:rFonts w:ascii="Bookman Old Style" w:hAnsi="Bookman Old Style"/>
          <w:b/>
          <w:sz w:val="32"/>
          <w:szCs w:val="32"/>
        </w:rPr>
        <w:t xml:space="preserve"> – This list relates to your equine needs only.  We believe a separate equine list will be helpful and quicker for the user.</w:t>
      </w:r>
      <w:r>
        <w:rPr>
          <w:rFonts w:ascii="Bookman Old Style" w:hAnsi="Bookman Old Style"/>
          <w:b/>
          <w:sz w:val="32"/>
          <w:szCs w:val="32"/>
        </w:rPr>
        <w:tab/>
      </w:r>
    </w:p>
    <w:p w:rsidR="009B4189" w:rsidRDefault="009B4189" w:rsidP="009C672F">
      <w:pPr>
        <w:rPr>
          <w:rFonts w:ascii="Bookman Old Style" w:hAnsi="Bookman Old Style"/>
          <w:b/>
          <w:sz w:val="32"/>
          <w:szCs w:val="32"/>
        </w:rPr>
      </w:pPr>
    </w:p>
    <w:p w:rsidR="009B4189" w:rsidRDefault="009B4189" w:rsidP="009C672F">
      <w:pPr>
        <w:rPr>
          <w:rFonts w:ascii="Bookman Old Style" w:hAnsi="Bookman Old Style"/>
          <w:b/>
          <w:sz w:val="32"/>
          <w:szCs w:val="32"/>
        </w:rPr>
      </w:pPr>
      <w:r w:rsidRPr="00937007">
        <w:rPr>
          <w:rFonts w:ascii="Bookman Old Style" w:hAnsi="Bookman Old Style"/>
          <w:b/>
          <w:sz w:val="32"/>
          <w:szCs w:val="32"/>
          <w:u w:val="single"/>
        </w:rPr>
        <w:t>Show Day Schedule</w:t>
      </w:r>
      <w:r>
        <w:rPr>
          <w:rFonts w:ascii="Bookman Old Style" w:hAnsi="Bookman Old Style"/>
          <w:b/>
          <w:sz w:val="32"/>
          <w:szCs w:val="32"/>
          <w:u w:val="single"/>
        </w:rPr>
        <w:t xml:space="preserve"> – </w:t>
      </w:r>
      <w:r>
        <w:rPr>
          <w:rFonts w:ascii="Bookman Old Style" w:hAnsi="Bookman Old Style"/>
          <w:b/>
          <w:sz w:val="32"/>
          <w:szCs w:val="32"/>
        </w:rPr>
        <w:t xml:space="preserve"> this page will be similar to a daily diary format where the user can enter the class information, times etc for the day or days ahead.  This tool takes place of carrying around a big show program.</w:t>
      </w:r>
    </w:p>
    <w:p w:rsidR="009B4189" w:rsidRDefault="009B4189" w:rsidP="009C672F">
      <w:pPr>
        <w:rPr>
          <w:rFonts w:ascii="Bookman Old Style" w:hAnsi="Bookman Old Style"/>
          <w:b/>
          <w:sz w:val="32"/>
          <w:szCs w:val="32"/>
        </w:rPr>
      </w:pPr>
    </w:p>
    <w:p w:rsidR="009B4189" w:rsidRPr="00937007" w:rsidRDefault="009B4189" w:rsidP="009C672F">
      <w:p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 xml:space="preserve"> </w:t>
      </w:r>
    </w:p>
    <w:p w:rsidR="009B4189" w:rsidRDefault="009B4189" w:rsidP="009C672F">
      <w:pPr>
        <w:rPr>
          <w:rFonts w:ascii="Bookman Old Style" w:hAnsi="Bookman Old Style"/>
          <w:b/>
          <w:sz w:val="32"/>
          <w:szCs w:val="32"/>
        </w:rPr>
      </w:pPr>
    </w:p>
    <w:p w:rsidR="009B4189" w:rsidRPr="009C672F" w:rsidRDefault="009B4189" w:rsidP="009C672F">
      <w:p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 xml:space="preserve">  </w:t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</w:r>
      <w:r>
        <w:rPr>
          <w:rFonts w:ascii="Bookman Old Style" w:hAnsi="Bookman Old Style"/>
          <w:b/>
          <w:sz w:val="32"/>
          <w:szCs w:val="32"/>
        </w:rPr>
        <w:tab/>
      </w:r>
    </w:p>
    <w:p w:rsidR="009B4189" w:rsidRDefault="009B4189" w:rsidP="00897990">
      <w:pPr>
        <w:rPr>
          <w:rFonts w:ascii="Bookman Old Style" w:hAnsi="Bookman Old Style"/>
          <w:b/>
          <w:sz w:val="32"/>
          <w:szCs w:val="32"/>
        </w:rPr>
      </w:pPr>
    </w:p>
    <w:p w:rsidR="009B4189" w:rsidRDefault="009B4189" w:rsidP="00897990">
      <w:pPr>
        <w:rPr>
          <w:rFonts w:ascii="Bookman Old Style" w:hAnsi="Bookman Old Style"/>
          <w:b/>
          <w:sz w:val="32"/>
          <w:szCs w:val="32"/>
        </w:rPr>
      </w:pPr>
    </w:p>
    <w:p w:rsidR="009B4189" w:rsidRDefault="009B4189" w:rsidP="00897990">
      <w:pPr>
        <w:rPr>
          <w:rFonts w:ascii="Bookman Old Style" w:hAnsi="Bookman Old Style"/>
          <w:b/>
          <w:sz w:val="32"/>
          <w:szCs w:val="32"/>
        </w:rPr>
      </w:pPr>
    </w:p>
    <w:p w:rsidR="009B4189" w:rsidRDefault="009B4189" w:rsidP="00897990">
      <w:pPr>
        <w:rPr>
          <w:rFonts w:ascii="Bookman Old Style" w:hAnsi="Bookman Old Style"/>
          <w:b/>
          <w:sz w:val="32"/>
          <w:szCs w:val="32"/>
        </w:rPr>
      </w:pPr>
    </w:p>
    <w:p w:rsidR="009B4189" w:rsidRDefault="009B4189" w:rsidP="00897990">
      <w:pPr>
        <w:rPr>
          <w:rFonts w:ascii="Bookman Old Style" w:hAnsi="Bookman Old Style"/>
          <w:b/>
          <w:sz w:val="32"/>
          <w:szCs w:val="32"/>
        </w:rPr>
      </w:pPr>
    </w:p>
    <w:p w:rsidR="009B4189" w:rsidRDefault="009B4189" w:rsidP="00897990">
      <w:pPr>
        <w:rPr>
          <w:rFonts w:ascii="Bookman Old Style" w:hAnsi="Bookman Old Style"/>
          <w:b/>
          <w:sz w:val="32"/>
          <w:szCs w:val="32"/>
        </w:rPr>
      </w:pPr>
    </w:p>
    <w:p w:rsidR="009B4189" w:rsidRDefault="009B4189" w:rsidP="00897990">
      <w:pPr>
        <w:rPr>
          <w:rFonts w:ascii="Bookman Old Style" w:hAnsi="Bookman Old Style"/>
          <w:b/>
          <w:sz w:val="32"/>
          <w:szCs w:val="32"/>
        </w:rPr>
      </w:pPr>
    </w:p>
    <w:sectPr w:rsidR="009B4189" w:rsidSect="00DA4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954FD"/>
    <w:multiLevelType w:val="hybridMultilevel"/>
    <w:tmpl w:val="60120F84"/>
    <w:lvl w:ilvl="0" w:tplc="45AEA64E">
      <w:numFmt w:val="bullet"/>
      <w:lvlText w:val="-"/>
      <w:lvlJc w:val="left"/>
      <w:pPr>
        <w:ind w:left="2880" w:hanging="360"/>
      </w:pPr>
      <w:rPr>
        <w:rFonts w:ascii="Bookman Old Style" w:eastAsia="Times New Roman" w:hAnsi="Bookman Old Style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DD6454"/>
    <w:multiLevelType w:val="hybridMultilevel"/>
    <w:tmpl w:val="2A1E26DA"/>
    <w:lvl w:ilvl="0" w:tplc="567C3F34">
      <w:numFmt w:val="bullet"/>
      <w:lvlText w:val="-"/>
      <w:lvlJc w:val="left"/>
      <w:pPr>
        <w:ind w:left="2835" w:hanging="360"/>
      </w:pPr>
      <w:rPr>
        <w:rFonts w:ascii="Bookman Old Style" w:eastAsia="Times New Roman" w:hAnsi="Bookman Old Style" w:hint="default"/>
      </w:rPr>
    </w:lvl>
    <w:lvl w:ilvl="1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7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95" w:hanging="360"/>
      </w:pPr>
      <w:rPr>
        <w:rFonts w:ascii="Wingdings" w:hAnsi="Wingdings" w:hint="default"/>
      </w:rPr>
    </w:lvl>
  </w:abstractNum>
  <w:abstractNum w:abstractNumId="2">
    <w:nsid w:val="0D4B2A17"/>
    <w:multiLevelType w:val="hybridMultilevel"/>
    <w:tmpl w:val="657E091E"/>
    <w:lvl w:ilvl="0" w:tplc="0E181FAC">
      <w:numFmt w:val="bullet"/>
      <w:lvlText w:val="-"/>
      <w:lvlJc w:val="left"/>
      <w:pPr>
        <w:ind w:left="1290" w:hanging="360"/>
      </w:pPr>
      <w:rPr>
        <w:rFonts w:ascii="Bookman Old Style" w:eastAsia="Times New Roman" w:hAnsi="Bookman Old Style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3">
    <w:nsid w:val="192D762F"/>
    <w:multiLevelType w:val="hybridMultilevel"/>
    <w:tmpl w:val="83166146"/>
    <w:lvl w:ilvl="0" w:tplc="6BBEDD62">
      <w:numFmt w:val="bullet"/>
      <w:lvlText w:val="-"/>
      <w:lvlJc w:val="left"/>
      <w:pPr>
        <w:ind w:left="1080" w:hanging="360"/>
      </w:pPr>
      <w:rPr>
        <w:rFonts w:ascii="Bookman Old Style" w:eastAsia="Times New Roman" w:hAnsi="Bookman Old Styl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8A4D55"/>
    <w:multiLevelType w:val="hybridMultilevel"/>
    <w:tmpl w:val="871E1608"/>
    <w:lvl w:ilvl="0" w:tplc="45AEA64E">
      <w:numFmt w:val="bullet"/>
      <w:lvlText w:val="-"/>
      <w:lvlJc w:val="left"/>
      <w:pPr>
        <w:ind w:left="2520" w:hanging="360"/>
      </w:pPr>
      <w:rPr>
        <w:rFonts w:ascii="Bookman Old Style" w:eastAsia="Times New Roman" w:hAnsi="Bookman Old Style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2AEF4D52"/>
    <w:multiLevelType w:val="hybridMultilevel"/>
    <w:tmpl w:val="12B85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1A5011"/>
    <w:multiLevelType w:val="hybridMultilevel"/>
    <w:tmpl w:val="E47AA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7D00D2"/>
    <w:multiLevelType w:val="hybridMultilevel"/>
    <w:tmpl w:val="167CE748"/>
    <w:lvl w:ilvl="0" w:tplc="45AEA64E">
      <w:numFmt w:val="bullet"/>
      <w:lvlText w:val="-"/>
      <w:lvlJc w:val="left"/>
      <w:pPr>
        <w:ind w:left="3240" w:hanging="360"/>
      </w:pPr>
      <w:rPr>
        <w:rFonts w:ascii="Bookman Old Style" w:eastAsia="Times New Roman" w:hAnsi="Bookman Old Style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2F21ECB"/>
    <w:multiLevelType w:val="hybridMultilevel"/>
    <w:tmpl w:val="F0EAD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6C339B"/>
    <w:multiLevelType w:val="hybridMultilevel"/>
    <w:tmpl w:val="0ACC6E76"/>
    <w:lvl w:ilvl="0" w:tplc="6BBEDD62">
      <w:numFmt w:val="bullet"/>
      <w:lvlText w:val="-"/>
      <w:lvlJc w:val="left"/>
      <w:pPr>
        <w:ind w:left="1080" w:hanging="360"/>
      </w:pPr>
      <w:rPr>
        <w:rFonts w:ascii="Bookman Old Style" w:eastAsia="Times New Roman" w:hAnsi="Bookman Old Styl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E81E28"/>
    <w:multiLevelType w:val="hybridMultilevel"/>
    <w:tmpl w:val="308A9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4F1A8F"/>
    <w:multiLevelType w:val="hybridMultilevel"/>
    <w:tmpl w:val="4F060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937879"/>
    <w:multiLevelType w:val="hybridMultilevel"/>
    <w:tmpl w:val="21F4F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F81341"/>
    <w:multiLevelType w:val="hybridMultilevel"/>
    <w:tmpl w:val="97D093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4CCF537D"/>
    <w:multiLevelType w:val="hybridMultilevel"/>
    <w:tmpl w:val="71E27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70011F"/>
    <w:multiLevelType w:val="hybridMultilevel"/>
    <w:tmpl w:val="2AE60E8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57A7683B"/>
    <w:multiLevelType w:val="hybridMultilevel"/>
    <w:tmpl w:val="F79E3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0A6558"/>
    <w:multiLevelType w:val="hybridMultilevel"/>
    <w:tmpl w:val="574E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956CD9"/>
    <w:multiLevelType w:val="hybridMultilevel"/>
    <w:tmpl w:val="B4AA87BC"/>
    <w:lvl w:ilvl="0" w:tplc="10481602">
      <w:numFmt w:val="bullet"/>
      <w:lvlText w:val="-"/>
      <w:lvlJc w:val="left"/>
      <w:pPr>
        <w:ind w:left="2835" w:hanging="360"/>
      </w:pPr>
      <w:rPr>
        <w:rFonts w:ascii="Bookman Old Style" w:eastAsia="Times New Roman" w:hAnsi="Bookman Old Style" w:hint="default"/>
      </w:rPr>
    </w:lvl>
    <w:lvl w:ilvl="1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7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95" w:hanging="360"/>
      </w:pPr>
      <w:rPr>
        <w:rFonts w:ascii="Wingdings" w:hAnsi="Wingdings" w:hint="default"/>
      </w:rPr>
    </w:lvl>
  </w:abstractNum>
  <w:abstractNum w:abstractNumId="19">
    <w:nsid w:val="77B822C0"/>
    <w:multiLevelType w:val="hybridMultilevel"/>
    <w:tmpl w:val="9CB69E68"/>
    <w:lvl w:ilvl="0" w:tplc="6BBEDD62">
      <w:numFmt w:val="bullet"/>
      <w:lvlText w:val="-"/>
      <w:lvlJc w:val="left"/>
      <w:pPr>
        <w:ind w:left="1080" w:hanging="360"/>
      </w:pPr>
      <w:rPr>
        <w:rFonts w:ascii="Bookman Old Style" w:eastAsia="Times New Roman" w:hAnsi="Bookman Old Style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6"/>
  </w:num>
  <w:num w:numId="4">
    <w:abstractNumId w:val="17"/>
  </w:num>
  <w:num w:numId="5">
    <w:abstractNumId w:val="19"/>
  </w:num>
  <w:num w:numId="6">
    <w:abstractNumId w:val="3"/>
  </w:num>
  <w:num w:numId="7">
    <w:abstractNumId w:val="9"/>
  </w:num>
  <w:num w:numId="8">
    <w:abstractNumId w:val="16"/>
  </w:num>
  <w:num w:numId="9">
    <w:abstractNumId w:val="8"/>
  </w:num>
  <w:num w:numId="10">
    <w:abstractNumId w:val="12"/>
  </w:num>
  <w:num w:numId="11">
    <w:abstractNumId w:val="10"/>
  </w:num>
  <w:num w:numId="12">
    <w:abstractNumId w:val="15"/>
  </w:num>
  <w:num w:numId="13">
    <w:abstractNumId w:val="1"/>
  </w:num>
  <w:num w:numId="14">
    <w:abstractNumId w:val="18"/>
  </w:num>
  <w:num w:numId="15">
    <w:abstractNumId w:val="2"/>
  </w:num>
  <w:num w:numId="16">
    <w:abstractNumId w:val="4"/>
  </w:num>
  <w:num w:numId="17">
    <w:abstractNumId w:val="0"/>
  </w:num>
  <w:num w:numId="18">
    <w:abstractNumId w:val="13"/>
  </w:num>
  <w:num w:numId="19">
    <w:abstractNumId w:val="7"/>
  </w:num>
  <w:num w:numId="2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D0C71"/>
    <w:rsid w:val="000E2FA2"/>
    <w:rsid w:val="000E6D4E"/>
    <w:rsid w:val="000F2951"/>
    <w:rsid w:val="00124300"/>
    <w:rsid w:val="001962F0"/>
    <w:rsid w:val="001D0EE1"/>
    <w:rsid w:val="001E4DD3"/>
    <w:rsid w:val="002065DF"/>
    <w:rsid w:val="00287E72"/>
    <w:rsid w:val="002B11F1"/>
    <w:rsid w:val="002F02CE"/>
    <w:rsid w:val="003060C9"/>
    <w:rsid w:val="00307272"/>
    <w:rsid w:val="003D0C71"/>
    <w:rsid w:val="003E0448"/>
    <w:rsid w:val="004B2DFB"/>
    <w:rsid w:val="004D1233"/>
    <w:rsid w:val="0051227D"/>
    <w:rsid w:val="005133EA"/>
    <w:rsid w:val="005929E9"/>
    <w:rsid w:val="005947AD"/>
    <w:rsid w:val="00596599"/>
    <w:rsid w:val="005B0E1C"/>
    <w:rsid w:val="005F6093"/>
    <w:rsid w:val="00665FE8"/>
    <w:rsid w:val="006662AD"/>
    <w:rsid w:val="00692AB6"/>
    <w:rsid w:val="007062ED"/>
    <w:rsid w:val="00755F7A"/>
    <w:rsid w:val="007A28E3"/>
    <w:rsid w:val="007D4BAB"/>
    <w:rsid w:val="00835A6F"/>
    <w:rsid w:val="00860A24"/>
    <w:rsid w:val="008669D4"/>
    <w:rsid w:val="00897990"/>
    <w:rsid w:val="008C2422"/>
    <w:rsid w:val="008D7A84"/>
    <w:rsid w:val="008E1F34"/>
    <w:rsid w:val="00924079"/>
    <w:rsid w:val="00937007"/>
    <w:rsid w:val="009B4189"/>
    <w:rsid w:val="009C672F"/>
    <w:rsid w:val="009C69FF"/>
    <w:rsid w:val="009D55C7"/>
    <w:rsid w:val="00A12A82"/>
    <w:rsid w:val="00A60ECF"/>
    <w:rsid w:val="00A661F5"/>
    <w:rsid w:val="00AD1D00"/>
    <w:rsid w:val="00AF08C4"/>
    <w:rsid w:val="00B460F8"/>
    <w:rsid w:val="00BD1422"/>
    <w:rsid w:val="00BF7016"/>
    <w:rsid w:val="00C3213A"/>
    <w:rsid w:val="00C5481A"/>
    <w:rsid w:val="00C57B3E"/>
    <w:rsid w:val="00C64248"/>
    <w:rsid w:val="00C829E8"/>
    <w:rsid w:val="00CA7F29"/>
    <w:rsid w:val="00CC287E"/>
    <w:rsid w:val="00CD5D11"/>
    <w:rsid w:val="00CF5A81"/>
    <w:rsid w:val="00D25676"/>
    <w:rsid w:val="00D60B1A"/>
    <w:rsid w:val="00D9055E"/>
    <w:rsid w:val="00DA43A7"/>
    <w:rsid w:val="00DA4499"/>
    <w:rsid w:val="00DA6429"/>
    <w:rsid w:val="00E05B95"/>
    <w:rsid w:val="00E10107"/>
    <w:rsid w:val="00E13B93"/>
    <w:rsid w:val="00E16BD4"/>
    <w:rsid w:val="00E347E4"/>
    <w:rsid w:val="00E5034B"/>
    <w:rsid w:val="00E64964"/>
    <w:rsid w:val="00F26F77"/>
    <w:rsid w:val="00F632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499"/>
    <w:rPr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D0C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8</Pages>
  <Words>725</Words>
  <Characters>4138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SHOW HORSE</dc:title>
  <dc:subject/>
  <dc:creator> </dc:creator>
  <cp:keywords/>
  <dc:description/>
  <cp:lastModifiedBy>Lornestar</cp:lastModifiedBy>
  <cp:revision>2</cp:revision>
  <cp:lastPrinted>2012-08-10T06:42:00Z</cp:lastPrinted>
  <dcterms:created xsi:type="dcterms:W3CDTF">2012-09-22T23:22:00Z</dcterms:created>
  <dcterms:modified xsi:type="dcterms:W3CDTF">2012-09-22T23:22:00Z</dcterms:modified>
</cp:coreProperties>
</file>